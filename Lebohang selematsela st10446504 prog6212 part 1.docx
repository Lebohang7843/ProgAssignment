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DF130" w14:textId="77777777" w:rsidR="00154224" w:rsidRDefault="00154224">
      <w:r w:rsidRPr="003A798E">
        <w:rPr>
          <w:noProof/>
          <w:lang w:val="en-AU" w:eastAsia="en-AU"/>
        </w:rPr>
        <mc:AlternateContent>
          <mc:Choice Requires="wpg">
            <w:drawing>
              <wp:anchor distT="0" distB="0" distL="114300" distR="114300" simplePos="0" relativeHeight="251663360" behindDoc="1" locked="1" layoutInCell="1" allowOverlap="1" wp14:anchorId="06726D3E" wp14:editId="6ED58EE8">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9380F60"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44DE3AF2" w14:textId="77777777" w:rsidTr="5B962731">
        <w:tc>
          <w:tcPr>
            <w:tcW w:w="5395" w:type="dxa"/>
          </w:tcPr>
          <w:p w14:paraId="6F8A725C" w14:textId="77777777" w:rsidR="00A81248" w:rsidRPr="003A798E" w:rsidRDefault="00A81248" w:rsidP="00A81248">
            <w:pPr>
              <w:pStyle w:val="GraphicAnchor"/>
            </w:pPr>
          </w:p>
        </w:tc>
        <w:tc>
          <w:tcPr>
            <w:tcW w:w="5395" w:type="dxa"/>
          </w:tcPr>
          <w:p w14:paraId="2D522EE8" w14:textId="77777777" w:rsidR="00A81248" w:rsidRPr="003A798E" w:rsidRDefault="00A81248" w:rsidP="00A81248">
            <w:pPr>
              <w:pStyle w:val="GraphicAnchor"/>
            </w:pPr>
          </w:p>
        </w:tc>
      </w:tr>
      <w:tr w:rsidR="00A81248" w:rsidRPr="003A798E" w14:paraId="55A0D413" w14:textId="77777777" w:rsidTr="5B962731">
        <w:trPr>
          <w:trHeight w:val="2719"/>
        </w:trPr>
        <w:tc>
          <w:tcPr>
            <w:tcW w:w="5395" w:type="dxa"/>
          </w:tcPr>
          <w:p w14:paraId="1C882664" w14:textId="2DBA2F1F" w:rsidR="00A81248" w:rsidRPr="00DE4BA1" w:rsidRDefault="00DE4BA1" w:rsidP="00637665">
            <w:pPr>
              <w:pStyle w:val="Heading1"/>
              <w:rPr>
                <w:sz w:val="56"/>
                <w:szCs w:val="56"/>
              </w:rPr>
            </w:pPr>
            <w:r w:rsidRPr="00DE4BA1">
              <w:rPr>
                <w:sz w:val="56"/>
                <w:szCs w:val="56"/>
              </w:rPr>
              <w:t xml:space="preserve">Programming </w:t>
            </w:r>
            <w:r w:rsidR="00576790">
              <w:rPr>
                <w:sz w:val="56"/>
                <w:szCs w:val="56"/>
              </w:rPr>
              <w:t>P</w:t>
            </w:r>
            <w:r w:rsidRPr="00DE4BA1">
              <w:rPr>
                <w:sz w:val="56"/>
                <w:szCs w:val="56"/>
              </w:rPr>
              <w:t>art 1</w:t>
            </w:r>
          </w:p>
        </w:tc>
        <w:tc>
          <w:tcPr>
            <w:tcW w:w="5395" w:type="dxa"/>
          </w:tcPr>
          <w:p w14:paraId="2E3580F4" w14:textId="77777777" w:rsidR="00A81248" w:rsidRPr="003A798E" w:rsidRDefault="00A81248"/>
        </w:tc>
      </w:tr>
      <w:tr w:rsidR="00A81248" w:rsidRPr="003A798E" w14:paraId="66C13B60" w14:textId="77777777" w:rsidTr="5B962731">
        <w:trPr>
          <w:trHeight w:val="7776"/>
        </w:trPr>
        <w:tc>
          <w:tcPr>
            <w:tcW w:w="5395" w:type="dxa"/>
          </w:tcPr>
          <w:p w14:paraId="15F4C907" w14:textId="77777777" w:rsidR="00A81248" w:rsidRPr="003A798E" w:rsidRDefault="00A81248"/>
        </w:tc>
        <w:tc>
          <w:tcPr>
            <w:tcW w:w="5395" w:type="dxa"/>
          </w:tcPr>
          <w:p w14:paraId="6AD0C923" w14:textId="77777777" w:rsidR="00A81248" w:rsidRPr="003A798E" w:rsidRDefault="00A81248"/>
        </w:tc>
      </w:tr>
      <w:tr w:rsidR="00A81248" w:rsidRPr="003A798E" w14:paraId="50FCB6B1" w14:textId="77777777" w:rsidTr="5B962731">
        <w:trPr>
          <w:trHeight w:val="1299"/>
        </w:trPr>
        <w:tc>
          <w:tcPr>
            <w:tcW w:w="5395" w:type="dxa"/>
          </w:tcPr>
          <w:p w14:paraId="1E0FAEDD" w14:textId="77777777" w:rsidR="00A81248" w:rsidRPr="003A798E" w:rsidRDefault="00A81248"/>
        </w:tc>
        <w:tc>
          <w:tcPr>
            <w:tcW w:w="5395" w:type="dxa"/>
          </w:tcPr>
          <w:p w14:paraId="5AB417B8" w14:textId="5B887E71" w:rsidR="00A81248" w:rsidRPr="000A2A69" w:rsidRDefault="00DE4BA1" w:rsidP="00A81248">
            <w:pPr>
              <w:pStyle w:val="Heading2"/>
            </w:pPr>
            <w:r>
              <w:t>1</w:t>
            </w:r>
            <w:r w:rsidR="00D539D1">
              <w:t>7</w:t>
            </w:r>
            <w:r>
              <w:t xml:space="preserve"> September 2025</w:t>
            </w:r>
          </w:p>
          <w:p w14:paraId="49FED9F7" w14:textId="1E3D01E6" w:rsidR="00A81248" w:rsidRPr="003A798E" w:rsidRDefault="00DE4BA1" w:rsidP="00637665">
            <w:pPr>
              <w:pStyle w:val="Heading2"/>
            </w:pPr>
            <w:r>
              <w:t>Prog6212</w:t>
            </w:r>
          </w:p>
        </w:tc>
      </w:tr>
      <w:tr w:rsidR="00A81248" w:rsidRPr="00D26C99" w14:paraId="22491B31" w14:textId="77777777" w:rsidTr="5B962731">
        <w:trPr>
          <w:trHeight w:val="1402"/>
        </w:trPr>
        <w:tc>
          <w:tcPr>
            <w:tcW w:w="5395" w:type="dxa"/>
          </w:tcPr>
          <w:p w14:paraId="09F9759A" w14:textId="77777777" w:rsidR="00A81248" w:rsidRPr="003A798E" w:rsidRDefault="00A81248"/>
        </w:tc>
        <w:tc>
          <w:tcPr>
            <w:tcW w:w="5395" w:type="dxa"/>
          </w:tcPr>
          <w:p w14:paraId="42214B7E" w14:textId="46695774" w:rsidR="00A81248" w:rsidRPr="000A2A69" w:rsidRDefault="00DE4BA1" w:rsidP="00A81248">
            <w:pPr>
              <w:pStyle w:val="Heading2"/>
              <w:rPr>
                <w:lang w:val="fr-FR"/>
              </w:rPr>
            </w:pPr>
            <w:r>
              <w:t>Lebohang Selematsela</w:t>
            </w:r>
          </w:p>
          <w:p w14:paraId="125A039B" w14:textId="661B1F60" w:rsidR="00A81248" w:rsidRPr="00A059BA" w:rsidRDefault="00DE4BA1" w:rsidP="00637665">
            <w:pPr>
              <w:pStyle w:val="Heading2"/>
              <w:rPr>
                <w:lang w:val="fr-FR"/>
              </w:rPr>
            </w:pPr>
            <w:r>
              <w:t>ST10446504</w:t>
            </w:r>
          </w:p>
        </w:tc>
      </w:tr>
    </w:tbl>
    <w:p w14:paraId="69A4DE05" w14:textId="77777777" w:rsidR="00154224" w:rsidRPr="00A059BA" w:rsidRDefault="00154224">
      <w:pPr>
        <w:rPr>
          <w:lang w:val="fr-FR"/>
        </w:rPr>
      </w:pPr>
    </w:p>
    <w:p w14:paraId="74E660FF"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D26C99" w14:paraId="7682E11A" w14:textId="77777777" w:rsidTr="5B962731">
        <w:trPr>
          <w:trHeight w:val="441"/>
        </w:trPr>
        <w:tc>
          <w:tcPr>
            <w:tcW w:w="421" w:type="dxa"/>
            <w:shd w:val="clear" w:color="auto" w:fill="EDF0F4" w:themeFill="accent3"/>
          </w:tcPr>
          <w:p w14:paraId="45240827" w14:textId="77777777" w:rsidR="00A81248" w:rsidRPr="00A059BA" w:rsidRDefault="00A81248">
            <w:pPr>
              <w:rPr>
                <w:lang w:val="fr-FR"/>
              </w:rPr>
            </w:pPr>
          </w:p>
        </w:tc>
        <w:tc>
          <w:tcPr>
            <w:tcW w:w="4912" w:type="dxa"/>
            <w:shd w:val="clear" w:color="auto" w:fill="EDF0F4" w:themeFill="accent3"/>
          </w:tcPr>
          <w:p w14:paraId="1259A134" w14:textId="77777777" w:rsidR="00A81248" w:rsidRPr="00A059BA" w:rsidRDefault="00A81248">
            <w:pPr>
              <w:rPr>
                <w:lang w:val="fr-FR"/>
              </w:rPr>
            </w:pPr>
          </w:p>
        </w:tc>
        <w:tc>
          <w:tcPr>
            <w:tcW w:w="4912" w:type="dxa"/>
            <w:shd w:val="clear" w:color="auto" w:fill="EDF0F4" w:themeFill="accent3"/>
          </w:tcPr>
          <w:p w14:paraId="138A03FC" w14:textId="77777777" w:rsidR="00A81248" w:rsidRPr="00A059BA" w:rsidRDefault="00A81248">
            <w:pPr>
              <w:rPr>
                <w:lang w:val="fr-FR"/>
              </w:rPr>
            </w:pPr>
          </w:p>
        </w:tc>
        <w:tc>
          <w:tcPr>
            <w:tcW w:w="421" w:type="dxa"/>
            <w:shd w:val="clear" w:color="auto" w:fill="EDF0F4" w:themeFill="accent3"/>
          </w:tcPr>
          <w:p w14:paraId="30C7A7F3" w14:textId="77777777" w:rsidR="00A81248" w:rsidRPr="00A059BA" w:rsidRDefault="00A81248">
            <w:pPr>
              <w:rPr>
                <w:lang w:val="fr-FR"/>
              </w:rPr>
            </w:pPr>
          </w:p>
        </w:tc>
      </w:tr>
      <w:tr w:rsidR="001205A1" w:rsidRPr="003A798E" w14:paraId="700D1474" w14:textId="77777777" w:rsidTr="5B962731">
        <w:trPr>
          <w:trHeight w:val="4599"/>
        </w:trPr>
        <w:tc>
          <w:tcPr>
            <w:tcW w:w="421" w:type="dxa"/>
            <w:shd w:val="clear" w:color="auto" w:fill="EDF0F4" w:themeFill="accent3"/>
          </w:tcPr>
          <w:p w14:paraId="16029BC2" w14:textId="77777777" w:rsidR="001205A1" w:rsidRPr="00A059BA" w:rsidRDefault="001205A1">
            <w:pPr>
              <w:rPr>
                <w:lang w:val="fr-FR"/>
              </w:rPr>
            </w:pPr>
          </w:p>
        </w:tc>
        <w:tc>
          <w:tcPr>
            <w:tcW w:w="9824" w:type="dxa"/>
            <w:gridSpan w:val="2"/>
            <w:shd w:val="clear" w:color="auto" w:fill="EDF0F4" w:themeFill="accent3"/>
          </w:tcPr>
          <w:p w14:paraId="7D1E17F2" w14:textId="480B1129" w:rsidR="001205A1" w:rsidRPr="00DE4BA1" w:rsidRDefault="00DE4BA1" w:rsidP="001205A1">
            <w:pPr>
              <w:pStyle w:val="Heading3"/>
              <w:rPr>
                <w:sz w:val="48"/>
                <w:szCs w:val="48"/>
              </w:rPr>
            </w:pPr>
            <w:r w:rsidRPr="00DE4BA1">
              <w:rPr>
                <w:sz w:val="48"/>
                <w:szCs w:val="48"/>
              </w:rPr>
              <w:t>Documentation</w:t>
            </w:r>
          </w:p>
          <w:p w14:paraId="0689A125" w14:textId="77777777" w:rsidR="001205A1" w:rsidRPr="003A798E" w:rsidRDefault="001205A1" w:rsidP="00A059BA"/>
          <w:p w14:paraId="2F21269B" w14:textId="77777777" w:rsidR="001205A1" w:rsidRDefault="00DE4BA1" w:rsidP="00DE4BA1">
            <w:pPr>
              <w:rPr>
                <w:b/>
                <w:bCs/>
                <w:sz w:val="40"/>
                <w:szCs w:val="40"/>
              </w:rPr>
            </w:pPr>
            <w:r w:rsidRPr="00DE4BA1">
              <w:rPr>
                <w:b/>
                <w:bCs/>
                <w:sz w:val="40"/>
                <w:szCs w:val="40"/>
              </w:rPr>
              <w:t>Introduction</w:t>
            </w:r>
          </w:p>
          <w:p w14:paraId="31B8DCB7" w14:textId="614BF6B9" w:rsidR="00DE4BA1" w:rsidRPr="003D555B" w:rsidRDefault="00DE4BA1" w:rsidP="00DE4BA1">
            <w:pPr>
              <w:rPr>
                <w:sz w:val="24"/>
              </w:rPr>
            </w:pPr>
            <w:r w:rsidRPr="003D555B">
              <w:rPr>
                <w:sz w:val="24"/>
              </w:rPr>
              <w:t xml:space="preserve">Universities and colleges rely on part-time or contract lecturers most of the time who submit monthly claims for their teaching hours and other activities they do. Traditionally this process was always paper based which required the lecturers to fill out forms, attach the required documents and submit the forms and documents to the department. After this whole process the manager had to review the claims </w:t>
            </w:r>
            <w:r w:rsidR="006463A4" w:rsidRPr="003D555B">
              <w:rPr>
                <w:sz w:val="24"/>
              </w:rPr>
              <w:t>manually,</w:t>
            </w:r>
            <w:r w:rsidRPr="003D555B">
              <w:rPr>
                <w:sz w:val="24"/>
              </w:rPr>
              <w:t xml:space="preserve"> which was </w:t>
            </w:r>
            <w:r w:rsidR="006463A4" w:rsidRPr="003D555B">
              <w:rPr>
                <w:sz w:val="24"/>
              </w:rPr>
              <w:t>time-consuming,</w:t>
            </w:r>
            <w:r w:rsidRPr="003D555B">
              <w:rPr>
                <w:sz w:val="24"/>
              </w:rPr>
              <w:t xml:space="preserve"> which </w:t>
            </w:r>
            <w:r w:rsidR="006463A4" w:rsidRPr="003D555B">
              <w:rPr>
                <w:sz w:val="24"/>
              </w:rPr>
              <w:t>led</w:t>
            </w:r>
            <w:r w:rsidRPr="003D555B">
              <w:rPr>
                <w:sz w:val="24"/>
              </w:rPr>
              <w:t xml:space="preserve"> to </w:t>
            </w:r>
            <w:r w:rsidR="006463A4" w:rsidRPr="003D555B">
              <w:rPr>
                <w:sz w:val="24"/>
              </w:rPr>
              <w:t>errors,</w:t>
            </w:r>
            <w:r w:rsidRPr="003D555B">
              <w:rPr>
                <w:sz w:val="24"/>
              </w:rPr>
              <w:t xml:space="preserve"> and it had a lack of transparency.</w:t>
            </w:r>
            <w:r w:rsidR="006463A4" w:rsidRPr="003D555B">
              <w:rPr>
                <w:sz w:val="24"/>
              </w:rPr>
              <w:t xml:space="preserve"> The Contract Monthly Claim System (CMCS) has been proposed as a digital solution to streamline the claim process. The current stage of this development is to focus on the design and the presentation of a graphical user interface (GUI) which currently is only a prototype. This system will allow lecturers to create and submit claims online, allow managers to review and approve the claims efficiently and both parties are going to benefit from a transparent and paperless workflow.</w:t>
            </w:r>
          </w:p>
          <w:p w14:paraId="033EDB42" w14:textId="77777777" w:rsidR="006463A4" w:rsidRDefault="006463A4" w:rsidP="00DE4BA1">
            <w:pPr>
              <w:rPr>
                <w:sz w:val="32"/>
                <w:szCs w:val="32"/>
              </w:rPr>
            </w:pPr>
          </w:p>
          <w:p w14:paraId="25198994" w14:textId="3C29E508" w:rsidR="006463A4" w:rsidRDefault="006463A4" w:rsidP="00DE4BA1">
            <w:pPr>
              <w:rPr>
                <w:b/>
                <w:bCs/>
                <w:sz w:val="40"/>
                <w:szCs w:val="40"/>
              </w:rPr>
            </w:pPr>
            <w:r w:rsidRPr="006463A4">
              <w:rPr>
                <w:b/>
                <w:bCs/>
                <w:sz w:val="40"/>
                <w:szCs w:val="40"/>
              </w:rPr>
              <w:t>Objectives</w:t>
            </w:r>
          </w:p>
          <w:p w14:paraId="0B6B3273" w14:textId="497A94D8" w:rsidR="006463A4" w:rsidRPr="003D555B" w:rsidRDefault="006463A4" w:rsidP="00DE4BA1">
            <w:pPr>
              <w:rPr>
                <w:sz w:val="24"/>
              </w:rPr>
            </w:pPr>
            <w:r w:rsidRPr="003D555B">
              <w:rPr>
                <w:sz w:val="24"/>
              </w:rPr>
              <w:t>Main objectives:</w:t>
            </w:r>
          </w:p>
          <w:p w14:paraId="4DAB909F" w14:textId="28F904D5" w:rsidR="006463A4" w:rsidRPr="003D555B" w:rsidRDefault="003D6F4B" w:rsidP="00DE4BA1">
            <w:pPr>
              <w:rPr>
                <w:b/>
                <w:bCs/>
                <w:sz w:val="24"/>
              </w:rPr>
            </w:pPr>
            <w:r w:rsidRPr="003D555B">
              <w:rPr>
                <w:b/>
                <w:bCs/>
                <w:sz w:val="24"/>
              </w:rPr>
              <w:t xml:space="preserve">. </w:t>
            </w:r>
            <w:r w:rsidR="006463A4" w:rsidRPr="003D555B">
              <w:rPr>
                <w:sz w:val="24"/>
              </w:rPr>
              <w:t xml:space="preserve"> Provide lecturers with an easy-to-use interface for submitting monthly claims.</w:t>
            </w:r>
          </w:p>
          <w:p w14:paraId="2EEA671E" w14:textId="565D1DED" w:rsidR="006463A4" w:rsidRPr="003D555B" w:rsidRDefault="003D6F4B" w:rsidP="00DE4BA1">
            <w:pPr>
              <w:rPr>
                <w:b/>
                <w:bCs/>
                <w:sz w:val="24"/>
              </w:rPr>
            </w:pPr>
            <w:r w:rsidRPr="003D555B">
              <w:rPr>
                <w:b/>
                <w:bCs/>
                <w:sz w:val="24"/>
              </w:rPr>
              <w:t xml:space="preserve">. </w:t>
            </w:r>
            <w:r w:rsidR="006463A4" w:rsidRPr="003D555B">
              <w:rPr>
                <w:sz w:val="24"/>
              </w:rPr>
              <w:t xml:space="preserve"> Ensures supporting documents are uploaded easily and associated with the claims.</w:t>
            </w:r>
          </w:p>
          <w:p w14:paraId="5FD92976" w14:textId="40B632FD" w:rsidR="006463A4" w:rsidRPr="003D555B" w:rsidRDefault="003D6F4B" w:rsidP="00DE4BA1">
            <w:pPr>
              <w:rPr>
                <w:b/>
                <w:bCs/>
                <w:sz w:val="24"/>
              </w:rPr>
            </w:pPr>
            <w:r w:rsidRPr="003D555B">
              <w:rPr>
                <w:b/>
                <w:bCs/>
                <w:sz w:val="24"/>
              </w:rPr>
              <w:t xml:space="preserve">. </w:t>
            </w:r>
            <w:r w:rsidR="006463A4" w:rsidRPr="003D555B">
              <w:rPr>
                <w:sz w:val="24"/>
              </w:rPr>
              <w:t xml:space="preserve"> Gives managers the ability to review</w:t>
            </w:r>
            <w:r w:rsidR="00770B8E" w:rsidRPr="003D555B">
              <w:rPr>
                <w:sz w:val="24"/>
              </w:rPr>
              <w:t xml:space="preserve"> and </w:t>
            </w:r>
            <w:r w:rsidR="006463A4" w:rsidRPr="003D555B">
              <w:rPr>
                <w:sz w:val="24"/>
              </w:rPr>
              <w:t xml:space="preserve">approve/reject </w:t>
            </w:r>
            <w:r w:rsidR="00770B8E" w:rsidRPr="003D555B">
              <w:rPr>
                <w:sz w:val="24"/>
              </w:rPr>
              <w:t>claims digitally.</w:t>
            </w:r>
          </w:p>
          <w:p w14:paraId="0C7DE0B7" w14:textId="587B2E49" w:rsidR="00770B8E" w:rsidRPr="003D555B" w:rsidRDefault="003D6F4B" w:rsidP="00DE4BA1">
            <w:pPr>
              <w:rPr>
                <w:b/>
                <w:bCs/>
                <w:sz w:val="24"/>
              </w:rPr>
            </w:pPr>
            <w:r w:rsidRPr="003D555B">
              <w:rPr>
                <w:b/>
                <w:bCs/>
                <w:sz w:val="24"/>
              </w:rPr>
              <w:t xml:space="preserve">. </w:t>
            </w:r>
            <w:r w:rsidR="00770B8E" w:rsidRPr="003D555B">
              <w:rPr>
                <w:sz w:val="24"/>
              </w:rPr>
              <w:t xml:space="preserve"> It maintains transparency by allowing lecturers to track their claim status.</w:t>
            </w:r>
          </w:p>
          <w:p w14:paraId="7C4D1E32" w14:textId="3C2CBAF6" w:rsidR="00770B8E" w:rsidRPr="003D555B" w:rsidRDefault="003D6F4B" w:rsidP="00DE4BA1">
            <w:pPr>
              <w:rPr>
                <w:b/>
                <w:bCs/>
                <w:sz w:val="24"/>
              </w:rPr>
            </w:pPr>
            <w:r w:rsidRPr="003D555B">
              <w:rPr>
                <w:b/>
                <w:bCs/>
                <w:sz w:val="24"/>
              </w:rPr>
              <w:t xml:space="preserve">. </w:t>
            </w:r>
            <w:r w:rsidR="00770B8E" w:rsidRPr="003D555B">
              <w:rPr>
                <w:sz w:val="24"/>
              </w:rPr>
              <w:t xml:space="preserve"> It reduces paper usage and moves towards a fully electronic approval process.</w:t>
            </w:r>
          </w:p>
          <w:p w14:paraId="5AFD0709" w14:textId="77777777" w:rsidR="003D6F4B" w:rsidRDefault="003D6F4B" w:rsidP="00DE4BA1">
            <w:pPr>
              <w:rPr>
                <w:sz w:val="32"/>
                <w:szCs w:val="32"/>
              </w:rPr>
            </w:pPr>
          </w:p>
          <w:p w14:paraId="0732F536" w14:textId="51189699" w:rsidR="003D6F4B" w:rsidRDefault="003D6F4B" w:rsidP="00DE4BA1">
            <w:pPr>
              <w:rPr>
                <w:b/>
                <w:bCs/>
                <w:sz w:val="40"/>
                <w:szCs w:val="40"/>
              </w:rPr>
            </w:pPr>
            <w:r w:rsidRPr="003D6F4B">
              <w:rPr>
                <w:b/>
                <w:bCs/>
                <w:sz w:val="40"/>
                <w:szCs w:val="40"/>
              </w:rPr>
              <w:t>Assumptions and Constraints</w:t>
            </w:r>
          </w:p>
          <w:p w14:paraId="1BA57837" w14:textId="1F7216CB" w:rsidR="003D6F4B" w:rsidRPr="003D555B" w:rsidRDefault="003D6F4B" w:rsidP="00DE4BA1">
            <w:pPr>
              <w:rPr>
                <w:sz w:val="24"/>
              </w:rPr>
            </w:pPr>
            <w:r w:rsidRPr="003D555B">
              <w:rPr>
                <w:b/>
                <w:bCs/>
                <w:sz w:val="24"/>
              </w:rPr>
              <w:t xml:space="preserve">. </w:t>
            </w:r>
            <w:r w:rsidRPr="003D555B">
              <w:rPr>
                <w:sz w:val="24"/>
              </w:rPr>
              <w:t xml:space="preserve">This prototype is just a GUI meaning it has no back end or database functionality. </w:t>
            </w:r>
          </w:p>
          <w:p w14:paraId="19DEE6C4" w14:textId="37D10553" w:rsidR="003D6F4B" w:rsidRPr="003D555B" w:rsidRDefault="003D6F4B" w:rsidP="00DE4BA1">
            <w:pPr>
              <w:rPr>
                <w:sz w:val="24"/>
              </w:rPr>
            </w:pPr>
            <w:r w:rsidRPr="003D555B">
              <w:rPr>
                <w:b/>
                <w:bCs/>
                <w:sz w:val="24"/>
              </w:rPr>
              <w:t xml:space="preserve">. </w:t>
            </w:r>
            <w:r w:rsidRPr="003D555B">
              <w:rPr>
                <w:sz w:val="24"/>
              </w:rPr>
              <w:t xml:space="preserve">Only registered contact lecturers </w:t>
            </w:r>
            <w:r w:rsidR="003159FB" w:rsidRPr="003D555B">
              <w:rPr>
                <w:sz w:val="24"/>
              </w:rPr>
              <w:t>can</w:t>
            </w:r>
            <w:r w:rsidRPr="003D555B">
              <w:rPr>
                <w:sz w:val="24"/>
              </w:rPr>
              <w:t xml:space="preserve"> access </w:t>
            </w:r>
            <w:r w:rsidR="003159FB" w:rsidRPr="003D555B">
              <w:rPr>
                <w:sz w:val="24"/>
              </w:rPr>
              <w:t>this claim submission feature.</w:t>
            </w:r>
          </w:p>
          <w:p w14:paraId="656EE0F0" w14:textId="4836FCC7" w:rsidR="003D6F4B" w:rsidRPr="003D555B" w:rsidRDefault="003D6F4B" w:rsidP="00DE4BA1">
            <w:pPr>
              <w:rPr>
                <w:sz w:val="24"/>
              </w:rPr>
            </w:pPr>
            <w:r w:rsidRPr="003D555B">
              <w:rPr>
                <w:b/>
                <w:bCs/>
                <w:sz w:val="24"/>
              </w:rPr>
              <w:t>.</w:t>
            </w:r>
            <w:r w:rsidR="003159FB" w:rsidRPr="003D555B">
              <w:rPr>
                <w:b/>
                <w:bCs/>
                <w:sz w:val="24"/>
              </w:rPr>
              <w:t xml:space="preserve"> </w:t>
            </w:r>
            <w:r w:rsidR="003159FB" w:rsidRPr="003D555B">
              <w:rPr>
                <w:sz w:val="24"/>
              </w:rPr>
              <w:t>Managers and administrative staff have distant roles with the appropriate permissions.</w:t>
            </w:r>
          </w:p>
          <w:p w14:paraId="472A1487" w14:textId="5BAE25B4" w:rsidR="003D6F4B" w:rsidRPr="003D555B" w:rsidRDefault="003D6F4B" w:rsidP="00DE4BA1">
            <w:pPr>
              <w:rPr>
                <w:sz w:val="24"/>
              </w:rPr>
            </w:pPr>
            <w:r w:rsidRPr="003D555B">
              <w:rPr>
                <w:b/>
                <w:bCs/>
                <w:sz w:val="24"/>
              </w:rPr>
              <w:t>.</w:t>
            </w:r>
            <w:r w:rsidR="003159FB" w:rsidRPr="003D555B">
              <w:rPr>
                <w:b/>
                <w:bCs/>
                <w:sz w:val="24"/>
              </w:rPr>
              <w:t xml:space="preserve"> </w:t>
            </w:r>
            <w:r w:rsidR="003159FB" w:rsidRPr="003D555B">
              <w:rPr>
                <w:sz w:val="24"/>
              </w:rPr>
              <w:t>This project should be completed within 5 weeks, focusing on design deliverables.</w:t>
            </w:r>
          </w:p>
          <w:p w14:paraId="2B05C54E" w14:textId="77777777" w:rsidR="00DE4BA1" w:rsidRDefault="00DE4BA1" w:rsidP="00DE4BA1">
            <w:pPr>
              <w:rPr>
                <w:sz w:val="32"/>
                <w:szCs w:val="32"/>
              </w:rPr>
            </w:pPr>
          </w:p>
          <w:p w14:paraId="3C9AD323" w14:textId="77777777" w:rsidR="003D555B" w:rsidRDefault="003D555B" w:rsidP="00DE4BA1">
            <w:pPr>
              <w:rPr>
                <w:b/>
                <w:bCs/>
                <w:sz w:val="40"/>
                <w:szCs w:val="40"/>
              </w:rPr>
            </w:pPr>
            <w:r w:rsidRPr="003D555B">
              <w:rPr>
                <w:b/>
                <w:bCs/>
                <w:sz w:val="40"/>
                <w:szCs w:val="40"/>
              </w:rPr>
              <w:t>UML Class Diagram</w:t>
            </w:r>
          </w:p>
          <w:p w14:paraId="2112B079" w14:textId="0E91C699" w:rsidR="003D555B" w:rsidRPr="003D555B" w:rsidRDefault="003D555B" w:rsidP="00DE4BA1">
            <w:pPr>
              <w:rPr>
                <w:sz w:val="24"/>
              </w:rPr>
            </w:pPr>
            <w:r>
              <w:rPr>
                <w:sz w:val="24"/>
              </w:rPr>
              <w:t xml:space="preserve">UML class diagram main entities and </w:t>
            </w:r>
            <w:r w:rsidR="00EA4247">
              <w:rPr>
                <w:sz w:val="24"/>
              </w:rPr>
              <w:t>methods</w:t>
            </w:r>
            <w:r>
              <w:rPr>
                <w:sz w:val="24"/>
              </w:rPr>
              <w:t>:</w:t>
            </w:r>
          </w:p>
          <w:p w14:paraId="2E0FA995" w14:textId="144B3BD4" w:rsidR="003D555B" w:rsidRDefault="003D555B" w:rsidP="00DE4BA1">
            <w:pPr>
              <w:rPr>
                <w:sz w:val="24"/>
              </w:rPr>
            </w:pPr>
            <w:r>
              <w:rPr>
                <w:b/>
                <w:bCs/>
                <w:sz w:val="24"/>
              </w:rPr>
              <w:t>. Lecturer</w:t>
            </w:r>
            <w:r>
              <w:rPr>
                <w:sz w:val="24"/>
              </w:rPr>
              <w:t>: Represents the contract lecturer who submits the claims.</w:t>
            </w:r>
          </w:p>
          <w:p w14:paraId="6C6C1EE2" w14:textId="4EA1EEFE" w:rsidR="003D555B" w:rsidRDefault="003D555B" w:rsidP="00DE4BA1">
            <w:pPr>
              <w:rPr>
                <w:sz w:val="24"/>
              </w:rPr>
            </w:pPr>
            <w:r>
              <w:rPr>
                <w:sz w:val="24"/>
              </w:rPr>
              <w:t xml:space="preserve">Attributes: </w:t>
            </w:r>
            <w:proofErr w:type="spellStart"/>
            <w:r>
              <w:rPr>
                <w:sz w:val="24"/>
              </w:rPr>
              <w:t>LecturerID</w:t>
            </w:r>
            <w:proofErr w:type="spellEnd"/>
            <w:r>
              <w:rPr>
                <w:sz w:val="24"/>
              </w:rPr>
              <w:t>, Name, Department and Email</w:t>
            </w:r>
          </w:p>
          <w:p w14:paraId="694831A2" w14:textId="2B74C817" w:rsidR="003D555B" w:rsidRPr="003D555B" w:rsidRDefault="003D555B" w:rsidP="00DE4BA1">
            <w:pPr>
              <w:rPr>
                <w:sz w:val="24"/>
              </w:rPr>
            </w:pPr>
            <w:r>
              <w:rPr>
                <w:sz w:val="24"/>
              </w:rPr>
              <w:t xml:space="preserve">Methods: </w:t>
            </w:r>
            <w:proofErr w:type="spellStart"/>
            <w:proofErr w:type="gramStart"/>
            <w:r>
              <w:rPr>
                <w:sz w:val="24"/>
              </w:rPr>
              <w:t>submitClaim</w:t>
            </w:r>
            <w:proofErr w:type="spellEnd"/>
            <w:r>
              <w:rPr>
                <w:sz w:val="24"/>
              </w:rPr>
              <w:t>(</w:t>
            </w:r>
            <w:proofErr w:type="gramEnd"/>
            <w:r>
              <w:rPr>
                <w:sz w:val="24"/>
              </w:rPr>
              <w:t xml:space="preserve">) and </w:t>
            </w:r>
            <w:proofErr w:type="spellStart"/>
            <w:proofErr w:type="gramStart"/>
            <w:r>
              <w:rPr>
                <w:sz w:val="24"/>
              </w:rPr>
              <w:t>updateClaim</w:t>
            </w:r>
            <w:proofErr w:type="spellEnd"/>
            <w:r>
              <w:rPr>
                <w:sz w:val="24"/>
              </w:rPr>
              <w:t>(</w:t>
            </w:r>
            <w:proofErr w:type="gramEnd"/>
            <w:r>
              <w:rPr>
                <w:sz w:val="24"/>
              </w:rPr>
              <w:t>)</w:t>
            </w:r>
          </w:p>
          <w:p w14:paraId="3AA7D667" w14:textId="46505EA2" w:rsidR="003D555B" w:rsidRDefault="003D555B" w:rsidP="00DE4BA1">
            <w:pPr>
              <w:rPr>
                <w:sz w:val="24"/>
              </w:rPr>
            </w:pPr>
            <w:r>
              <w:rPr>
                <w:b/>
                <w:bCs/>
                <w:sz w:val="24"/>
              </w:rPr>
              <w:t>. Claim</w:t>
            </w:r>
            <w:r>
              <w:rPr>
                <w:sz w:val="24"/>
              </w:rPr>
              <w:t>: Represents each submitted claim.</w:t>
            </w:r>
          </w:p>
          <w:p w14:paraId="154CC0B4" w14:textId="5BBC5D4C" w:rsidR="003D555B" w:rsidRDefault="003D555B" w:rsidP="00DE4BA1">
            <w:pPr>
              <w:rPr>
                <w:sz w:val="24"/>
              </w:rPr>
            </w:pPr>
            <w:r>
              <w:rPr>
                <w:sz w:val="24"/>
              </w:rPr>
              <w:t xml:space="preserve">Attributes: </w:t>
            </w:r>
            <w:proofErr w:type="spellStart"/>
            <w:r>
              <w:rPr>
                <w:sz w:val="24"/>
              </w:rPr>
              <w:t>ClaimID</w:t>
            </w:r>
            <w:proofErr w:type="spellEnd"/>
            <w:r>
              <w:rPr>
                <w:sz w:val="24"/>
              </w:rPr>
              <w:t xml:space="preserve">, </w:t>
            </w:r>
            <w:proofErr w:type="spellStart"/>
            <w:r>
              <w:rPr>
                <w:sz w:val="24"/>
              </w:rPr>
              <w:t>LectureID</w:t>
            </w:r>
            <w:proofErr w:type="spellEnd"/>
            <w:r>
              <w:rPr>
                <w:sz w:val="24"/>
              </w:rPr>
              <w:t xml:space="preserve">, </w:t>
            </w:r>
            <w:proofErr w:type="spellStart"/>
            <w:r>
              <w:rPr>
                <w:sz w:val="24"/>
              </w:rPr>
              <w:t>DateSubmitted</w:t>
            </w:r>
            <w:proofErr w:type="spellEnd"/>
            <w:r>
              <w:rPr>
                <w:sz w:val="24"/>
              </w:rPr>
              <w:t xml:space="preserve">, </w:t>
            </w:r>
            <w:proofErr w:type="spellStart"/>
            <w:r>
              <w:rPr>
                <w:sz w:val="24"/>
              </w:rPr>
              <w:t>ClaimAmount</w:t>
            </w:r>
            <w:proofErr w:type="spellEnd"/>
            <w:r>
              <w:rPr>
                <w:sz w:val="24"/>
              </w:rPr>
              <w:t>, Status and Description</w:t>
            </w:r>
          </w:p>
          <w:p w14:paraId="00B9B179" w14:textId="3109B047" w:rsidR="003D555B" w:rsidRPr="003D555B" w:rsidRDefault="003D555B" w:rsidP="00DE4BA1">
            <w:pPr>
              <w:rPr>
                <w:sz w:val="24"/>
              </w:rPr>
            </w:pPr>
            <w:r>
              <w:rPr>
                <w:sz w:val="24"/>
              </w:rPr>
              <w:t xml:space="preserve">Methods: </w:t>
            </w:r>
            <w:proofErr w:type="spellStart"/>
            <w:proofErr w:type="gramStart"/>
            <w:r>
              <w:rPr>
                <w:sz w:val="24"/>
              </w:rPr>
              <w:t>createClaim</w:t>
            </w:r>
            <w:proofErr w:type="spellEnd"/>
            <w:r>
              <w:rPr>
                <w:sz w:val="24"/>
              </w:rPr>
              <w:t>(</w:t>
            </w:r>
            <w:proofErr w:type="gramEnd"/>
            <w:r>
              <w:rPr>
                <w:sz w:val="24"/>
              </w:rPr>
              <w:t xml:space="preserve">), </w:t>
            </w:r>
            <w:proofErr w:type="spellStart"/>
            <w:proofErr w:type="gramStart"/>
            <w:r>
              <w:rPr>
                <w:sz w:val="24"/>
              </w:rPr>
              <w:t>updateClaim</w:t>
            </w:r>
            <w:proofErr w:type="spellEnd"/>
            <w:r>
              <w:rPr>
                <w:sz w:val="24"/>
              </w:rPr>
              <w:t>(</w:t>
            </w:r>
            <w:proofErr w:type="gramEnd"/>
            <w:r>
              <w:rPr>
                <w:sz w:val="24"/>
              </w:rPr>
              <w:t xml:space="preserve">) and </w:t>
            </w:r>
            <w:proofErr w:type="spellStart"/>
            <w:proofErr w:type="gramStart"/>
            <w:r>
              <w:rPr>
                <w:sz w:val="24"/>
              </w:rPr>
              <w:t>cancelClaim</w:t>
            </w:r>
            <w:proofErr w:type="spellEnd"/>
            <w:r>
              <w:rPr>
                <w:sz w:val="24"/>
              </w:rPr>
              <w:t>(</w:t>
            </w:r>
            <w:proofErr w:type="gramEnd"/>
            <w:r>
              <w:rPr>
                <w:sz w:val="24"/>
              </w:rPr>
              <w:t>)</w:t>
            </w:r>
          </w:p>
          <w:p w14:paraId="1FAB8BE3" w14:textId="6EC12324" w:rsidR="003D555B" w:rsidRDefault="003D555B" w:rsidP="00DE4BA1">
            <w:pPr>
              <w:rPr>
                <w:sz w:val="24"/>
              </w:rPr>
            </w:pPr>
            <w:r>
              <w:rPr>
                <w:b/>
                <w:bCs/>
                <w:sz w:val="24"/>
              </w:rPr>
              <w:t>.</w:t>
            </w:r>
            <w:r w:rsidR="00EA4247">
              <w:rPr>
                <w:b/>
                <w:bCs/>
                <w:sz w:val="24"/>
              </w:rPr>
              <w:t xml:space="preserve"> </w:t>
            </w:r>
            <w:proofErr w:type="spellStart"/>
            <w:r w:rsidR="00EA4247">
              <w:rPr>
                <w:b/>
                <w:bCs/>
                <w:sz w:val="24"/>
              </w:rPr>
              <w:t>SupportingDocuments</w:t>
            </w:r>
            <w:proofErr w:type="spellEnd"/>
            <w:r w:rsidR="00EA4247">
              <w:rPr>
                <w:sz w:val="24"/>
              </w:rPr>
              <w:t>: Represents the files uploaded to justify a claim.</w:t>
            </w:r>
          </w:p>
          <w:p w14:paraId="5274082E" w14:textId="02DEE150" w:rsidR="00EA4247" w:rsidRDefault="00EA4247" w:rsidP="00DE4BA1">
            <w:pPr>
              <w:rPr>
                <w:sz w:val="24"/>
              </w:rPr>
            </w:pPr>
            <w:r>
              <w:rPr>
                <w:sz w:val="24"/>
              </w:rPr>
              <w:t xml:space="preserve">Attributes: </w:t>
            </w:r>
            <w:proofErr w:type="spellStart"/>
            <w:r>
              <w:rPr>
                <w:sz w:val="24"/>
              </w:rPr>
              <w:t>DocumentID</w:t>
            </w:r>
            <w:proofErr w:type="spellEnd"/>
            <w:r>
              <w:rPr>
                <w:sz w:val="24"/>
              </w:rPr>
              <w:t xml:space="preserve">, </w:t>
            </w:r>
            <w:proofErr w:type="spellStart"/>
            <w:r>
              <w:rPr>
                <w:sz w:val="24"/>
              </w:rPr>
              <w:t>ClaimID</w:t>
            </w:r>
            <w:proofErr w:type="spellEnd"/>
            <w:r>
              <w:rPr>
                <w:sz w:val="24"/>
              </w:rPr>
              <w:t xml:space="preserve">, </w:t>
            </w:r>
            <w:proofErr w:type="spellStart"/>
            <w:r>
              <w:rPr>
                <w:sz w:val="24"/>
              </w:rPr>
              <w:t>FileName</w:t>
            </w:r>
            <w:proofErr w:type="spellEnd"/>
            <w:r>
              <w:rPr>
                <w:sz w:val="24"/>
              </w:rPr>
              <w:t xml:space="preserve">, </w:t>
            </w:r>
            <w:proofErr w:type="spellStart"/>
            <w:r>
              <w:rPr>
                <w:sz w:val="24"/>
              </w:rPr>
              <w:t>FilePath</w:t>
            </w:r>
            <w:proofErr w:type="spellEnd"/>
            <w:r>
              <w:rPr>
                <w:sz w:val="24"/>
              </w:rPr>
              <w:t xml:space="preserve"> and Description</w:t>
            </w:r>
          </w:p>
          <w:p w14:paraId="495DB86B" w14:textId="413328A8" w:rsidR="00EA4247" w:rsidRPr="00EA4247" w:rsidRDefault="00EA4247" w:rsidP="00DE4BA1">
            <w:pPr>
              <w:rPr>
                <w:sz w:val="24"/>
              </w:rPr>
            </w:pPr>
            <w:r>
              <w:rPr>
                <w:sz w:val="24"/>
              </w:rPr>
              <w:t xml:space="preserve">Methods: </w:t>
            </w:r>
            <w:proofErr w:type="spellStart"/>
            <w:proofErr w:type="gramStart"/>
            <w:r>
              <w:rPr>
                <w:sz w:val="24"/>
              </w:rPr>
              <w:t>uploadDocument</w:t>
            </w:r>
            <w:proofErr w:type="spellEnd"/>
            <w:r>
              <w:rPr>
                <w:sz w:val="24"/>
              </w:rPr>
              <w:t>(</w:t>
            </w:r>
            <w:proofErr w:type="gramEnd"/>
            <w:r>
              <w:rPr>
                <w:sz w:val="24"/>
              </w:rPr>
              <w:t xml:space="preserve">) and </w:t>
            </w:r>
            <w:proofErr w:type="spellStart"/>
            <w:proofErr w:type="gramStart"/>
            <w:r>
              <w:rPr>
                <w:sz w:val="24"/>
              </w:rPr>
              <w:t>removeDocument</w:t>
            </w:r>
            <w:proofErr w:type="spellEnd"/>
            <w:r>
              <w:rPr>
                <w:sz w:val="24"/>
              </w:rPr>
              <w:t>(</w:t>
            </w:r>
            <w:proofErr w:type="gramEnd"/>
            <w:r>
              <w:rPr>
                <w:sz w:val="24"/>
              </w:rPr>
              <w:t>)</w:t>
            </w:r>
          </w:p>
          <w:p w14:paraId="46D37A23" w14:textId="778E0435" w:rsidR="003D555B" w:rsidRDefault="003D555B" w:rsidP="00DE4BA1">
            <w:pPr>
              <w:rPr>
                <w:sz w:val="24"/>
              </w:rPr>
            </w:pPr>
            <w:r>
              <w:rPr>
                <w:b/>
                <w:bCs/>
                <w:sz w:val="24"/>
              </w:rPr>
              <w:t>.</w:t>
            </w:r>
            <w:r w:rsidR="00EA4247">
              <w:rPr>
                <w:b/>
                <w:bCs/>
                <w:sz w:val="24"/>
              </w:rPr>
              <w:t xml:space="preserve"> Manager</w:t>
            </w:r>
            <w:r w:rsidR="00EA4247">
              <w:rPr>
                <w:sz w:val="24"/>
              </w:rPr>
              <w:t>: Represents the user responsible for reviewing the claims.</w:t>
            </w:r>
          </w:p>
          <w:p w14:paraId="40E98BC5" w14:textId="0DC2DBA8" w:rsidR="00EA4247" w:rsidRDefault="00EA4247" w:rsidP="00DE4BA1">
            <w:pPr>
              <w:rPr>
                <w:sz w:val="24"/>
              </w:rPr>
            </w:pPr>
            <w:r>
              <w:rPr>
                <w:sz w:val="24"/>
              </w:rPr>
              <w:t xml:space="preserve">Attributes: </w:t>
            </w:r>
            <w:proofErr w:type="spellStart"/>
            <w:r>
              <w:rPr>
                <w:sz w:val="24"/>
              </w:rPr>
              <w:t>ManagerID</w:t>
            </w:r>
            <w:proofErr w:type="spellEnd"/>
            <w:r>
              <w:rPr>
                <w:sz w:val="24"/>
              </w:rPr>
              <w:t>, Name, Email and Role</w:t>
            </w:r>
          </w:p>
          <w:p w14:paraId="281445C7" w14:textId="34C39333" w:rsidR="00EA4247" w:rsidRPr="00EA4247" w:rsidRDefault="00EA4247" w:rsidP="00DE4BA1">
            <w:pPr>
              <w:rPr>
                <w:sz w:val="24"/>
              </w:rPr>
            </w:pPr>
            <w:r>
              <w:rPr>
                <w:sz w:val="24"/>
              </w:rPr>
              <w:t xml:space="preserve">Methods: </w:t>
            </w:r>
            <w:proofErr w:type="spellStart"/>
            <w:proofErr w:type="gramStart"/>
            <w:r>
              <w:rPr>
                <w:sz w:val="24"/>
              </w:rPr>
              <w:t>reviewClaim</w:t>
            </w:r>
            <w:proofErr w:type="spellEnd"/>
            <w:r>
              <w:rPr>
                <w:sz w:val="24"/>
              </w:rPr>
              <w:t>(</w:t>
            </w:r>
            <w:proofErr w:type="gramEnd"/>
            <w:r>
              <w:rPr>
                <w:sz w:val="24"/>
              </w:rPr>
              <w:t xml:space="preserve">) and </w:t>
            </w:r>
            <w:proofErr w:type="spellStart"/>
            <w:proofErr w:type="gramStart"/>
            <w:r>
              <w:rPr>
                <w:sz w:val="24"/>
              </w:rPr>
              <w:t>fowardClaim</w:t>
            </w:r>
            <w:proofErr w:type="spellEnd"/>
            <w:r>
              <w:rPr>
                <w:sz w:val="24"/>
              </w:rPr>
              <w:t>(</w:t>
            </w:r>
            <w:proofErr w:type="gramEnd"/>
            <w:r>
              <w:rPr>
                <w:sz w:val="24"/>
              </w:rPr>
              <w:t>)</w:t>
            </w:r>
          </w:p>
          <w:p w14:paraId="68E4817B" w14:textId="39B7D19B" w:rsidR="003D555B" w:rsidRDefault="003D555B" w:rsidP="00DE4BA1">
            <w:pPr>
              <w:rPr>
                <w:sz w:val="24"/>
              </w:rPr>
            </w:pPr>
            <w:r>
              <w:rPr>
                <w:b/>
                <w:bCs/>
                <w:sz w:val="24"/>
              </w:rPr>
              <w:t>.</w:t>
            </w:r>
            <w:r w:rsidR="00EA4247">
              <w:rPr>
                <w:b/>
                <w:bCs/>
                <w:sz w:val="24"/>
              </w:rPr>
              <w:t xml:space="preserve"> Approval</w:t>
            </w:r>
            <w:r w:rsidR="00EA4247">
              <w:rPr>
                <w:sz w:val="24"/>
              </w:rPr>
              <w:t>: Records the manager’s decision and links a claim with a manager.</w:t>
            </w:r>
          </w:p>
          <w:p w14:paraId="60CD0300" w14:textId="77777777" w:rsidR="00EA4247" w:rsidRDefault="00EA4247" w:rsidP="00DE4BA1">
            <w:pPr>
              <w:rPr>
                <w:sz w:val="24"/>
              </w:rPr>
            </w:pPr>
            <w:r>
              <w:rPr>
                <w:sz w:val="24"/>
              </w:rPr>
              <w:t xml:space="preserve">Attributes: </w:t>
            </w:r>
            <w:proofErr w:type="spellStart"/>
            <w:proofErr w:type="gramStart"/>
            <w:r>
              <w:rPr>
                <w:sz w:val="24"/>
              </w:rPr>
              <w:t>ApprovalID</w:t>
            </w:r>
            <w:proofErr w:type="spellEnd"/>
            <w:r>
              <w:rPr>
                <w:sz w:val="24"/>
              </w:rPr>
              <w:t>(</w:t>
            </w:r>
            <w:proofErr w:type="gramEnd"/>
            <w:r>
              <w:rPr>
                <w:sz w:val="24"/>
              </w:rPr>
              <w:t xml:space="preserve">), </w:t>
            </w:r>
            <w:proofErr w:type="spellStart"/>
            <w:r>
              <w:rPr>
                <w:sz w:val="24"/>
              </w:rPr>
              <w:t>ClaimID</w:t>
            </w:r>
            <w:proofErr w:type="spellEnd"/>
            <w:r>
              <w:rPr>
                <w:sz w:val="24"/>
              </w:rPr>
              <w:t xml:space="preserve">, </w:t>
            </w:r>
            <w:proofErr w:type="spellStart"/>
            <w:r>
              <w:rPr>
                <w:sz w:val="24"/>
              </w:rPr>
              <w:t>ManagerID</w:t>
            </w:r>
            <w:proofErr w:type="spellEnd"/>
            <w:r>
              <w:rPr>
                <w:sz w:val="24"/>
              </w:rPr>
              <w:t xml:space="preserve">, </w:t>
            </w:r>
            <w:proofErr w:type="spellStart"/>
            <w:r>
              <w:rPr>
                <w:sz w:val="24"/>
              </w:rPr>
              <w:t>ApprovalDate</w:t>
            </w:r>
            <w:proofErr w:type="spellEnd"/>
            <w:r>
              <w:rPr>
                <w:sz w:val="24"/>
              </w:rPr>
              <w:t>, Decision and Comments</w:t>
            </w:r>
          </w:p>
          <w:p w14:paraId="32573AF1" w14:textId="77777777" w:rsidR="00EA4247" w:rsidRDefault="00EA4247" w:rsidP="00DE4BA1">
            <w:pPr>
              <w:rPr>
                <w:sz w:val="24"/>
              </w:rPr>
            </w:pPr>
            <w:r>
              <w:rPr>
                <w:sz w:val="24"/>
              </w:rPr>
              <w:t xml:space="preserve">Methods: </w:t>
            </w:r>
            <w:proofErr w:type="spellStart"/>
            <w:proofErr w:type="gramStart"/>
            <w:r>
              <w:rPr>
                <w:sz w:val="24"/>
              </w:rPr>
              <w:t>approveClaim</w:t>
            </w:r>
            <w:proofErr w:type="spellEnd"/>
            <w:r>
              <w:rPr>
                <w:sz w:val="24"/>
              </w:rPr>
              <w:t>(</w:t>
            </w:r>
            <w:proofErr w:type="gramEnd"/>
            <w:r>
              <w:rPr>
                <w:sz w:val="24"/>
              </w:rPr>
              <w:t xml:space="preserve">) and </w:t>
            </w:r>
            <w:proofErr w:type="spellStart"/>
            <w:proofErr w:type="gramStart"/>
            <w:r>
              <w:rPr>
                <w:sz w:val="24"/>
              </w:rPr>
              <w:t>rejectClaim</w:t>
            </w:r>
            <w:proofErr w:type="spellEnd"/>
            <w:r>
              <w:rPr>
                <w:sz w:val="24"/>
              </w:rPr>
              <w:t>(</w:t>
            </w:r>
            <w:proofErr w:type="gramEnd"/>
            <w:r>
              <w:rPr>
                <w:sz w:val="24"/>
              </w:rPr>
              <w:t>)</w:t>
            </w:r>
          </w:p>
          <w:p w14:paraId="6EB962B8" w14:textId="77777777" w:rsidR="00EA4247" w:rsidRDefault="00EA4247" w:rsidP="00DE4BA1">
            <w:pPr>
              <w:rPr>
                <w:sz w:val="24"/>
              </w:rPr>
            </w:pPr>
          </w:p>
          <w:p w14:paraId="6760EFBB" w14:textId="77777777" w:rsidR="00EA4247" w:rsidRDefault="00EA4247" w:rsidP="00DE4BA1">
            <w:pPr>
              <w:rPr>
                <w:sz w:val="24"/>
              </w:rPr>
            </w:pPr>
          </w:p>
          <w:p w14:paraId="45FBD1AC" w14:textId="77777777" w:rsidR="00EA4247" w:rsidRDefault="00EA4247" w:rsidP="00DE4BA1">
            <w:pPr>
              <w:rPr>
                <w:b/>
                <w:bCs/>
                <w:sz w:val="40"/>
                <w:szCs w:val="40"/>
              </w:rPr>
            </w:pPr>
            <w:r w:rsidRPr="00EA4247">
              <w:rPr>
                <w:b/>
                <w:bCs/>
                <w:sz w:val="40"/>
                <w:szCs w:val="40"/>
              </w:rPr>
              <w:lastRenderedPageBreak/>
              <w:t>Project Plan</w:t>
            </w:r>
          </w:p>
          <w:p w14:paraId="02459E55" w14:textId="77777777" w:rsidR="00EA4247" w:rsidRDefault="00EA4247" w:rsidP="00DE4BA1">
            <w:pPr>
              <w:rPr>
                <w:sz w:val="24"/>
              </w:rPr>
            </w:pPr>
            <w:r>
              <w:rPr>
                <w:sz w:val="24"/>
              </w:rPr>
              <w:t>This project should be completed within a period of 5 weeks.</w:t>
            </w:r>
          </w:p>
          <w:p w14:paraId="56A3D71F" w14:textId="77777777" w:rsidR="00EA4247" w:rsidRDefault="00EA4247" w:rsidP="00DE4BA1">
            <w:pPr>
              <w:rPr>
                <w:sz w:val="24"/>
              </w:rPr>
            </w:pPr>
            <w:r w:rsidRPr="00B52405">
              <w:rPr>
                <w:b/>
                <w:bCs/>
                <w:sz w:val="24"/>
              </w:rPr>
              <w:t>Week 1</w:t>
            </w:r>
            <w:r>
              <w:rPr>
                <w:sz w:val="24"/>
              </w:rPr>
              <w:t>: Requirements and Initial Design</w:t>
            </w:r>
          </w:p>
          <w:p w14:paraId="6B7EF594" w14:textId="77777777" w:rsidR="00EA4247" w:rsidRDefault="00EA4247" w:rsidP="00DE4BA1">
            <w:pPr>
              <w:rPr>
                <w:sz w:val="24"/>
              </w:rPr>
            </w:pPr>
            <w:r>
              <w:rPr>
                <w:sz w:val="24"/>
              </w:rPr>
              <w:t xml:space="preserve">Identify </w:t>
            </w:r>
            <w:r w:rsidR="00B52405">
              <w:rPr>
                <w:sz w:val="24"/>
              </w:rPr>
              <w:t>the system’s scope, constraints and requirements. Draft an early documentation.</w:t>
            </w:r>
          </w:p>
          <w:p w14:paraId="67CEFE67" w14:textId="77777777" w:rsidR="00B52405" w:rsidRDefault="00B52405" w:rsidP="00DE4BA1">
            <w:pPr>
              <w:rPr>
                <w:sz w:val="24"/>
              </w:rPr>
            </w:pPr>
            <w:r w:rsidRPr="00B52405">
              <w:rPr>
                <w:b/>
                <w:bCs/>
                <w:sz w:val="24"/>
              </w:rPr>
              <w:t>Week 2</w:t>
            </w:r>
            <w:r>
              <w:rPr>
                <w:sz w:val="24"/>
              </w:rPr>
              <w:t>: UML and Project Plan</w:t>
            </w:r>
          </w:p>
          <w:p w14:paraId="72E9F7C9" w14:textId="77777777" w:rsidR="00B52405" w:rsidRDefault="00B52405" w:rsidP="00DE4BA1">
            <w:pPr>
              <w:rPr>
                <w:sz w:val="24"/>
              </w:rPr>
            </w:pPr>
            <w:r>
              <w:rPr>
                <w:sz w:val="24"/>
              </w:rPr>
              <w:t>Develop a UML diagram and create a table/Gantt chart for the project scheduling.</w:t>
            </w:r>
          </w:p>
          <w:p w14:paraId="77E2AF03" w14:textId="77777777" w:rsidR="00B52405" w:rsidRDefault="00B52405" w:rsidP="00DE4BA1">
            <w:pPr>
              <w:rPr>
                <w:sz w:val="24"/>
              </w:rPr>
            </w:pPr>
            <w:r w:rsidRPr="00B52405">
              <w:rPr>
                <w:b/>
                <w:bCs/>
                <w:sz w:val="24"/>
              </w:rPr>
              <w:t>Week 3</w:t>
            </w:r>
            <w:r>
              <w:rPr>
                <w:sz w:val="24"/>
              </w:rPr>
              <w:t>: GUI Wireframes and Prototype</w:t>
            </w:r>
          </w:p>
          <w:p w14:paraId="22D09163" w14:textId="77777777" w:rsidR="00B52405" w:rsidRDefault="00B52405" w:rsidP="00DE4BA1">
            <w:pPr>
              <w:rPr>
                <w:sz w:val="24"/>
              </w:rPr>
            </w:pPr>
            <w:r>
              <w:rPr>
                <w:sz w:val="24"/>
              </w:rPr>
              <w:t xml:space="preserve">Design a key screen which includes the lecture dashboard, claim submission form and a Manager Dashboard. </w:t>
            </w:r>
          </w:p>
          <w:p w14:paraId="37FAC844" w14:textId="7235498F" w:rsidR="00B52405" w:rsidRDefault="00B52405" w:rsidP="00DE4BA1">
            <w:pPr>
              <w:rPr>
                <w:sz w:val="24"/>
              </w:rPr>
            </w:pPr>
            <w:r w:rsidRPr="00B52405">
              <w:rPr>
                <w:b/>
                <w:bCs/>
                <w:sz w:val="24"/>
              </w:rPr>
              <w:t>Week 4</w:t>
            </w:r>
            <w:r>
              <w:rPr>
                <w:sz w:val="24"/>
              </w:rPr>
              <w:t>: Review and Refine GUI + Documentation</w:t>
            </w:r>
          </w:p>
          <w:p w14:paraId="0DBAC44C" w14:textId="77777777" w:rsidR="00B52405" w:rsidRDefault="00B52405" w:rsidP="00DE4BA1">
            <w:pPr>
              <w:rPr>
                <w:sz w:val="24"/>
              </w:rPr>
            </w:pPr>
            <w:r>
              <w:rPr>
                <w:sz w:val="24"/>
              </w:rPr>
              <w:t>Conduct peer review, refine layouts and update the documentation.</w:t>
            </w:r>
          </w:p>
          <w:p w14:paraId="1FC28818" w14:textId="77777777" w:rsidR="00B52405" w:rsidRDefault="00B52405" w:rsidP="00DE4BA1">
            <w:pPr>
              <w:rPr>
                <w:sz w:val="24"/>
              </w:rPr>
            </w:pPr>
            <w:r w:rsidRPr="00B52405">
              <w:rPr>
                <w:b/>
                <w:bCs/>
                <w:sz w:val="24"/>
              </w:rPr>
              <w:t>Week 5</w:t>
            </w:r>
            <w:r>
              <w:rPr>
                <w:sz w:val="24"/>
              </w:rPr>
              <w:t>: Report and Git Flow</w:t>
            </w:r>
          </w:p>
          <w:p w14:paraId="2676BE76" w14:textId="03E7899B" w:rsidR="00B52405" w:rsidRDefault="00B52405" w:rsidP="00DE4BA1">
            <w:pPr>
              <w:rPr>
                <w:sz w:val="24"/>
              </w:rPr>
            </w:pPr>
            <w:r>
              <w:rPr>
                <w:sz w:val="24"/>
              </w:rPr>
              <w:t xml:space="preserve">Finalize the report and make sure that the diagrams are embedded and finally </w:t>
            </w:r>
            <w:proofErr w:type="gramStart"/>
            <w:r>
              <w:rPr>
                <w:sz w:val="24"/>
              </w:rPr>
              <w:t>commit</w:t>
            </w:r>
            <w:proofErr w:type="gramEnd"/>
            <w:r>
              <w:rPr>
                <w:sz w:val="24"/>
              </w:rPr>
              <w:t xml:space="preserve"> all the files with proper version control.</w:t>
            </w:r>
          </w:p>
          <w:p w14:paraId="1967102B" w14:textId="77777777" w:rsidR="00B52405" w:rsidRDefault="00B52405" w:rsidP="00DE4BA1">
            <w:pPr>
              <w:rPr>
                <w:sz w:val="24"/>
              </w:rPr>
            </w:pPr>
          </w:p>
          <w:p w14:paraId="0633D983" w14:textId="77777777" w:rsidR="00B52405" w:rsidRPr="00B52405" w:rsidRDefault="00B52405" w:rsidP="00DE4BA1">
            <w:pPr>
              <w:rPr>
                <w:b/>
                <w:bCs/>
                <w:sz w:val="40"/>
                <w:szCs w:val="40"/>
              </w:rPr>
            </w:pPr>
            <w:r w:rsidRPr="00B52405">
              <w:rPr>
                <w:b/>
                <w:bCs/>
                <w:sz w:val="40"/>
                <w:szCs w:val="40"/>
              </w:rPr>
              <w:t>Wireframes</w:t>
            </w:r>
          </w:p>
          <w:p w14:paraId="359655F0" w14:textId="77777777" w:rsidR="00B52405" w:rsidRDefault="00B52405" w:rsidP="00DE4BA1">
            <w:pPr>
              <w:rPr>
                <w:sz w:val="24"/>
              </w:rPr>
            </w:pPr>
            <w:r>
              <w:rPr>
                <w:sz w:val="24"/>
              </w:rPr>
              <w:t>The 3 main wireframes:</w:t>
            </w:r>
          </w:p>
          <w:p w14:paraId="36BAB584" w14:textId="219DF174" w:rsidR="00B52405" w:rsidRPr="00B52405" w:rsidRDefault="00B52405" w:rsidP="00DE4BA1">
            <w:pPr>
              <w:rPr>
                <w:sz w:val="24"/>
              </w:rPr>
            </w:pPr>
            <w:r>
              <w:rPr>
                <w:b/>
                <w:bCs/>
                <w:sz w:val="24"/>
              </w:rPr>
              <w:t>. Lecturer Dashboard</w:t>
            </w:r>
            <w:r>
              <w:rPr>
                <w:sz w:val="24"/>
              </w:rPr>
              <w:t xml:space="preserve">: </w:t>
            </w:r>
            <w:r w:rsidR="00CF4DDF">
              <w:rPr>
                <w:sz w:val="24"/>
              </w:rPr>
              <w:t>This provides navigation and quick access to create claims, upload documents and view past submissions.</w:t>
            </w:r>
          </w:p>
          <w:p w14:paraId="3648AEFB" w14:textId="4AFDA1C6" w:rsidR="00B52405" w:rsidRPr="00CF4DDF" w:rsidRDefault="00B52405" w:rsidP="00DE4BA1">
            <w:pPr>
              <w:rPr>
                <w:sz w:val="24"/>
              </w:rPr>
            </w:pPr>
            <w:r>
              <w:rPr>
                <w:b/>
                <w:bCs/>
                <w:sz w:val="24"/>
              </w:rPr>
              <w:t>. Claim Submission Form</w:t>
            </w:r>
            <w:r w:rsidR="00CF4DDF">
              <w:rPr>
                <w:sz w:val="24"/>
              </w:rPr>
              <w:t xml:space="preserve">: This contains fields for the date, amount, description and file uploads. </w:t>
            </w:r>
          </w:p>
          <w:p w14:paraId="37BF6B93" w14:textId="77777777" w:rsidR="00B52405" w:rsidRDefault="00B52405" w:rsidP="00DE4BA1">
            <w:pPr>
              <w:rPr>
                <w:sz w:val="24"/>
              </w:rPr>
            </w:pPr>
            <w:r>
              <w:rPr>
                <w:b/>
                <w:bCs/>
                <w:sz w:val="24"/>
              </w:rPr>
              <w:t>.</w:t>
            </w:r>
            <w:r w:rsidR="00CF4DDF">
              <w:rPr>
                <w:b/>
                <w:bCs/>
                <w:sz w:val="24"/>
              </w:rPr>
              <w:t xml:space="preserve"> </w:t>
            </w:r>
            <w:r>
              <w:rPr>
                <w:b/>
                <w:bCs/>
                <w:sz w:val="24"/>
              </w:rPr>
              <w:t>Manager Dashboard</w:t>
            </w:r>
            <w:r w:rsidR="00CF4DDF">
              <w:rPr>
                <w:sz w:val="24"/>
              </w:rPr>
              <w:t>: This dashboard displays pending claims requiring review, approved claims and rejected claims.</w:t>
            </w:r>
          </w:p>
          <w:p w14:paraId="0DC2DB1C" w14:textId="77777777" w:rsidR="00CF4DDF" w:rsidRDefault="00CF4DDF" w:rsidP="00DE4BA1">
            <w:pPr>
              <w:rPr>
                <w:sz w:val="24"/>
              </w:rPr>
            </w:pPr>
          </w:p>
          <w:p w14:paraId="63EBC067" w14:textId="77777777" w:rsidR="00CF4DDF" w:rsidRPr="00CF4DDF" w:rsidRDefault="00CF4DDF" w:rsidP="00DE4BA1">
            <w:pPr>
              <w:rPr>
                <w:b/>
                <w:bCs/>
                <w:sz w:val="40"/>
                <w:szCs w:val="40"/>
              </w:rPr>
            </w:pPr>
            <w:r w:rsidRPr="00CF4DDF">
              <w:rPr>
                <w:b/>
                <w:bCs/>
                <w:sz w:val="40"/>
                <w:szCs w:val="40"/>
              </w:rPr>
              <w:t>Version Control Plan</w:t>
            </w:r>
          </w:p>
          <w:p w14:paraId="51B2F04E" w14:textId="77777777" w:rsidR="00CF4DDF" w:rsidRDefault="00CF4DDF" w:rsidP="00DE4BA1">
            <w:pPr>
              <w:rPr>
                <w:sz w:val="24"/>
              </w:rPr>
            </w:pPr>
            <w:r>
              <w:rPr>
                <w:sz w:val="24"/>
              </w:rPr>
              <w:t>The 5 commits:</w:t>
            </w:r>
          </w:p>
          <w:p w14:paraId="69C4D922" w14:textId="09906816" w:rsidR="00CF4DDF" w:rsidRPr="00CF4DDF" w:rsidRDefault="00CF4DDF" w:rsidP="00DE4BA1">
            <w:pPr>
              <w:rPr>
                <w:sz w:val="24"/>
              </w:rPr>
            </w:pPr>
            <w:r>
              <w:rPr>
                <w:b/>
                <w:bCs/>
                <w:sz w:val="24"/>
              </w:rPr>
              <w:t>1.</w:t>
            </w:r>
            <w:r>
              <w:rPr>
                <w:sz w:val="24"/>
              </w:rPr>
              <w:t xml:space="preserve"> Added a </w:t>
            </w:r>
            <w:r w:rsidR="00D539D1">
              <w:rPr>
                <w:sz w:val="24"/>
              </w:rPr>
              <w:t>R</w:t>
            </w:r>
            <w:r>
              <w:rPr>
                <w:sz w:val="24"/>
              </w:rPr>
              <w:t>eadMe file</w:t>
            </w:r>
          </w:p>
          <w:p w14:paraId="36C27B06" w14:textId="447283B6" w:rsidR="00CF4DDF" w:rsidRPr="00CF4DDF" w:rsidRDefault="00CF4DDF" w:rsidP="00DE4BA1">
            <w:pPr>
              <w:rPr>
                <w:sz w:val="24"/>
              </w:rPr>
            </w:pPr>
            <w:r>
              <w:rPr>
                <w:b/>
                <w:bCs/>
                <w:sz w:val="24"/>
              </w:rPr>
              <w:t xml:space="preserve">2. </w:t>
            </w:r>
            <w:r>
              <w:rPr>
                <w:sz w:val="24"/>
              </w:rPr>
              <w:t>Added my controllers</w:t>
            </w:r>
          </w:p>
          <w:p w14:paraId="406B7C0B" w14:textId="7785750A" w:rsidR="00CF4DDF" w:rsidRPr="00CF4DDF" w:rsidRDefault="00CF4DDF" w:rsidP="00DE4BA1">
            <w:pPr>
              <w:rPr>
                <w:sz w:val="24"/>
              </w:rPr>
            </w:pPr>
            <w:r>
              <w:rPr>
                <w:b/>
                <w:bCs/>
                <w:sz w:val="24"/>
              </w:rPr>
              <w:t xml:space="preserve">3. </w:t>
            </w:r>
            <w:r>
              <w:rPr>
                <w:sz w:val="24"/>
              </w:rPr>
              <w:t>Added my models</w:t>
            </w:r>
          </w:p>
          <w:p w14:paraId="714D6EA1" w14:textId="12E1CA78" w:rsidR="00CF4DDF" w:rsidRPr="00CF4DDF" w:rsidRDefault="00CF4DDF" w:rsidP="00DE4BA1">
            <w:pPr>
              <w:rPr>
                <w:sz w:val="24"/>
              </w:rPr>
            </w:pPr>
            <w:r>
              <w:rPr>
                <w:b/>
                <w:bCs/>
                <w:sz w:val="24"/>
              </w:rPr>
              <w:t xml:space="preserve">4. </w:t>
            </w:r>
            <w:r>
              <w:rPr>
                <w:sz w:val="24"/>
              </w:rPr>
              <w:t>Added my views</w:t>
            </w:r>
          </w:p>
          <w:p w14:paraId="57782AB7" w14:textId="77777777" w:rsidR="00CF4DDF" w:rsidRDefault="00CF4DDF" w:rsidP="00DE4BA1">
            <w:pPr>
              <w:rPr>
                <w:sz w:val="24"/>
              </w:rPr>
            </w:pPr>
            <w:r>
              <w:rPr>
                <w:b/>
                <w:bCs/>
                <w:sz w:val="24"/>
              </w:rPr>
              <w:t xml:space="preserve">5. </w:t>
            </w:r>
            <w:r>
              <w:rPr>
                <w:sz w:val="24"/>
              </w:rPr>
              <w:t>Decorated my project made it look professional</w:t>
            </w:r>
          </w:p>
          <w:p w14:paraId="31C951CD" w14:textId="77777777" w:rsidR="00CF4DDF" w:rsidRDefault="00CF4DDF" w:rsidP="00DE4BA1">
            <w:pPr>
              <w:rPr>
                <w:sz w:val="24"/>
              </w:rPr>
            </w:pPr>
          </w:p>
          <w:p w14:paraId="1F434837" w14:textId="77777777" w:rsidR="00CF4DDF" w:rsidRDefault="00CF4DDF" w:rsidP="00DE4BA1">
            <w:pPr>
              <w:rPr>
                <w:b/>
                <w:bCs/>
                <w:sz w:val="40"/>
                <w:szCs w:val="40"/>
              </w:rPr>
            </w:pPr>
            <w:r w:rsidRPr="00CF4DDF">
              <w:rPr>
                <w:b/>
                <w:bCs/>
                <w:sz w:val="40"/>
                <w:szCs w:val="40"/>
              </w:rPr>
              <w:t>Conclusion</w:t>
            </w:r>
          </w:p>
          <w:p w14:paraId="07E31616" w14:textId="77777777" w:rsidR="00CF4DDF" w:rsidRDefault="00CF4DDF" w:rsidP="00DE4BA1">
            <w:pPr>
              <w:rPr>
                <w:sz w:val="24"/>
              </w:rPr>
            </w:pPr>
            <w:r>
              <w:rPr>
                <w:sz w:val="24"/>
              </w:rPr>
              <w:t>This CMCS prototype provides a GUI model of how the contract lecturer claim system is going to function. The documentation, UML diagram, project plan, wireframes and version control strategy together shows a clear pathway for a full system development in later phases.</w:t>
            </w:r>
          </w:p>
          <w:p w14:paraId="149A5302" w14:textId="77777777" w:rsidR="00CF4DDF" w:rsidRDefault="00CF4DDF" w:rsidP="00DE4BA1">
            <w:pPr>
              <w:rPr>
                <w:sz w:val="24"/>
              </w:rPr>
            </w:pPr>
          </w:p>
          <w:p w14:paraId="1BC79055" w14:textId="77777777" w:rsidR="001F4F67" w:rsidRDefault="001F4F67" w:rsidP="00DE4BA1">
            <w:pPr>
              <w:rPr>
                <w:sz w:val="24"/>
              </w:rPr>
            </w:pPr>
          </w:p>
          <w:p w14:paraId="4F1AB32E" w14:textId="77777777" w:rsidR="001F4F67" w:rsidRDefault="001F4F67" w:rsidP="00DE4BA1">
            <w:pPr>
              <w:rPr>
                <w:sz w:val="24"/>
              </w:rPr>
            </w:pPr>
          </w:p>
          <w:p w14:paraId="3CE4D7D0" w14:textId="77777777" w:rsidR="001F4F67" w:rsidRDefault="001F4F67" w:rsidP="00DE4BA1">
            <w:pPr>
              <w:rPr>
                <w:sz w:val="24"/>
              </w:rPr>
            </w:pPr>
          </w:p>
          <w:p w14:paraId="2B8E0021" w14:textId="77777777" w:rsidR="001F4F67" w:rsidRDefault="001F4F67" w:rsidP="00DE4BA1">
            <w:pPr>
              <w:rPr>
                <w:sz w:val="24"/>
              </w:rPr>
            </w:pPr>
          </w:p>
          <w:p w14:paraId="1BF024F3" w14:textId="77777777" w:rsidR="001F4F67" w:rsidRDefault="001F4F67" w:rsidP="00DE4BA1">
            <w:pPr>
              <w:rPr>
                <w:sz w:val="24"/>
              </w:rPr>
            </w:pPr>
          </w:p>
          <w:p w14:paraId="6040EA50" w14:textId="77777777" w:rsidR="001F4F67" w:rsidRDefault="001F4F67" w:rsidP="00DE4BA1">
            <w:pPr>
              <w:rPr>
                <w:sz w:val="24"/>
              </w:rPr>
            </w:pPr>
          </w:p>
          <w:p w14:paraId="3D8F8F98" w14:textId="77777777" w:rsidR="001F4F67" w:rsidRDefault="001F4F67" w:rsidP="00DE4BA1">
            <w:pPr>
              <w:rPr>
                <w:sz w:val="24"/>
              </w:rPr>
            </w:pPr>
          </w:p>
          <w:p w14:paraId="412B97E9" w14:textId="77777777" w:rsidR="001F4F67" w:rsidRDefault="001F4F67" w:rsidP="00DE4BA1">
            <w:pPr>
              <w:rPr>
                <w:sz w:val="24"/>
              </w:rPr>
            </w:pPr>
          </w:p>
          <w:p w14:paraId="149C915A" w14:textId="77777777" w:rsidR="001F4F67" w:rsidRDefault="001F4F67" w:rsidP="00DE4BA1">
            <w:pPr>
              <w:rPr>
                <w:sz w:val="24"/>
              </w:rPr>
            </w:pPr>
          </w:p>
          <w:p w14:paraId="4D91BD0F" w14:textId="77777777" w:rsidR="001F4F67" w:rsidRDefault="001F4F67" w:rsidP="00DE4BA1">
            <w:pPr>
              <w:rPr>
                <w:sz w:val="24"/>
              </w:rPr>
            </w:pPr>
          </w:p>
          <w:p w14:paraId="30883F53" w14:textId="77777777" w:rsidR="001F4F67" w:rsidRDefault="001F4F67" w:rsidP="00DE4BA1">
            <w:pPr>
              <w:rPr>
                <w:sz w:val="24"/>
              </w:rPr>
            </w:pPr>
          </w:p>
          <w:p w14:paraId="62B58BFC" w14:textId="77777777" w:rsidR="001F4F67" w:rsidRDefault="001F4F67" w:rsidP="00DE4BA1">
            <w:pPr>
              <w:rPr>
                <w:sz w:val="24"/>
              </w:rPr>
            </w:pPr>
          </w:p>
          <w:p w14:paraId="3E4EC41E" w14:textId="77777777" w:rsidR="001F4F67" w:rsidRDefault="001F4F67" w:rsidP="00DE4BA1">
            <w:pPr>
              <w:rPr>
                <w:sz w:val="24"/>
              </w:rPr>
            </w:pPr>
          </w:p>
          <w:p w14:paraId="52A1B9DD" w14:textId="77777777" w:rsidR="001F4F67" w:rsidRDefault="001F4F67" w:rsidP="00DE4BA1">
            <w:pPr>
              <w:rPr>
                <w:sz w:val="24"/>
              </w:rPr>
            </w:pPr>
          </w:p>
          <w:p w14:paraId="6C975072" w14:textId="77777777" w:rsidR="001F4F67" w:rsidRDefault="001F4F67" w:rsidP="001F4F67">
            <w:pPr>
              <w:pStyle w:val="Heading3"/>
              <w:rPr>
                <w:sz w:val="48"/>
                <w:szCs w:val="48"/>
              </w:rPr>
            </w:pPr>
            <w:r>
              <w:rPr>
                <w:sz w:val="48"/>
                <w:szCs w:val="48"/>
              </w:rPr>
              <w:lastRenderedPageBreak/>
              <w:t>Project Plan</w:t>
            </w:r>
          </w:p>
          <w:p w14:paraId="1EB04D6F" w14:textId="77777777" w:rsidR="001F4F67" w:rsidRDefault="001F4F67" w:rsidP="00DE4BA1">
            <w:pPr>
              <w:rPr>
                <w:sz w:val="24"/>
              </w:rPr>
            </w:pPr>
          </w:p>
          <w:p w14:paraId="16E9E4AB" w14:textId="77777777" w:rsidR="001F4F67" w:rsidRPr="00194200" w:rsidRDefault="001F4F67" w:rsidP="001F4F67">
            <w:pPr>
              <w:rPr>
                <w:b/>
                <w:bCs/>
                <w:sz w:val="40"/>
                <w:szCs w:val="40"/>
              </w:rPr>
            </w:pPr>
            <w:r w:rsidRPr="00194200">
              <w:rPr>
                <w:b/>
                <w:bCs/>
                <w:sz w:val="40"/>
                <w:szCs w:val="40"/>
              </w:rPr>
              <w:t>Methodology</w:t>
            </w:r>
          </w:p>
          <w:p w14:paraId="586E34BC" w14:textId="1094FD2B" w:rsidR="001F4F67" w:rsidRPr="00194200" w:rsidRDefault="001F4F67" w:rsidP="00DE4BA1">
            <w:pPr>
              <w:rPr>
                <w:sz w:val="24"/>
              </w:rPr>
            </w:pPr>
            <w:r w:rsidRPr="00194200">
              <w:rPr>
                <w:sz w:val="24"/>
              </w:rPr>
              <w:t>This project follows an Iterative development methodology. Each week represents a cycle of design, review and refinement. Using this approach allows</w:t>
            </w:r>
          </w:p>
          <w:p w14:paraId="0F384767" w14:textId="6E77D683" w:rsidR="001F4F67" w:rsidRPr="00194200" w:rsidRDefault="001F4F67" w:rsidP="00DE4BA1">
            <w:pPr>
              <w:rPr>
                <w:sz w:val="24"/>
              </w:rPr>
            </w:pPr>
            <w:r w:rsidRPr="00194200">
              <w:rPr>
                <w:sz w:val="24"/>
              </w:rPr>
              <w:t>Incremental progress, early feedback and continuous improvement without needing a fully finished product before evaluation.</w:t>
            </w:r>
          </w:p>
          <w:p w14:paraId="2C96655B" w14:textId="77777777" w:rsidR="001F4F67" w:rsidRPr="00194200" w:rsidRDefault="001F4F67" w:rsidP="00DE4BA1">
            <w:pPr>
              <w:rPr>
                <w:sz w:val="24"/>
              </w:rPr>
            </w:pPr>
          </w:p>
          <w:p w14:paraId="43FCEED8" w14:textId="0CDF3FE4" w:rsidR="001F4F67" w:rsidRPr="00194200" w:rsidRDefault="001F4F67" w:rsidP="00DE4BA1">
            <w:pPr>
              <w:rPr>
                <w:b/>
                <w:bCs/>
                <w:sz w:val="40"/>
                <w:szCs w:val="40"/>
              </w:rPr>
            </w:pPr>
            <w:r w:rsidRPr="00194200">
              <w:rPr>
                <w:b/>
                <w:bCs/>
                <w:sz w:val="40"/>
                <w:szCs w:val="40"/>
              </w:rPr>
              <w:t>Tasks, Dependencies and Timeline</w:t>
            </w:r>
          </w:p>
          <w:p w14:paraId="5FE127DB" w14:textId="39965CDC" w:rsidR="001F4F67" w:rsidRPr="00194200" w:rsidRDefault="001F4F67" w:rsidP="00DE4BA1">
            <w:pPr>
              <w:rPr>
                <w:sz w:val="24"/>
              </w:rPr>
            </w:pPr>
            <w:r w:rsidRPr="00194200">
              <w:rPr>
                <w:b/>
                <w:bCs/>
                <w:sz w:val="24"/>
              </w:rPr>
              <w:t>Week 1</w:t>
            </w:r>
            <w:r w:rsidRPr="00194200">
              <w:rPr>
                <w:sz w:val="24"/>
              </w:rPr>
              <w:t>: Requirements and Initial Design</w:t>
            </w:r>
          </w:p>
          <w:p w14:paraId="2511508A" w14:textId="1CAD2A75" w:rsidR="001F4F67" w:rsidRPr="00194200" w:rsidRDefault="001F4F67" w:rsidP="00DE4BA1">
            <w:pPr>
              <w:rPr>
                <w:sz w:val="24"/>
              </w:rPr>
            </w:pPr>
            <w:r w:rsidRPr="00194200">
              <w:rPr>
                <w:sz w:val="24"/>
              </w:rPr>
              <w:t>Define system scope and constraints.</w:t>
            </w:r>
          </w:p>
          <w:p w14:paraId="26DEB5B7" w14:textId="33BD4CAE" w:rsidR="001F4F67" w:rsidRPr="00194200" w:rsidRDefault="001F4F67" w:rsidP="00DE4BA1">
            <w:pPr>
              <w:rPr>
                <w:sz w:val="24"/>
              </w:rPr>
            </w:pPr>
            <w:r w:rsidRPr="00194200">
              <w:rPr>
                <w:b/>
                <w:bCs/>
                <w:sz w:val="24"/>
              </w:rPr>
              <w:t>Week 2</w:t>
            </w:r>
            <w:r w:rsidRPr="00194200">
              <w:rPr>
                <w:sz w:val="24"/>
              </w:rPr>
              <w:t>: UML and Project Plan</w:t>
            </w:r>
          </w:p>
          <w:p w14:paraId="54E9A036" w14:textId="5DEDC58D" w:rsidR="001F4F67" w:rsidRPr="00194200" w:rsidRDefault="001F4F67" w:rsidP="00DE4BA1">
            <w:pPr>
              <w:rPr>
                <w:sz w:val="24"/>
              </w:rPr>
            </w:pPr>
            <w:r w:rsidRPr="00194200">
              <w:rPr>
                <w:sz w:val="24"/>
              </w:rPr>
              <w:t>Create a UML diagram and table/Gantt chart.</w:t>
            </w:r>
          </w:p>
          <w:p w14:paraId="46E11273" w14:textId="68112212" w:rsidR="001F4F67" w:rsidRPr="00194200" w:rsidRDefault="001F4F67" w:rsidP="00DE4BA1">
            <w:pPr>
              <w:rPr>
                <w:sz w:val="24"/>
              </w:rPr>
            </w:pPr>
            <w:r w:rsidRPr="00194200">
              <w:rPr>
                <w:b/>
                <w:bCs/>
                <w:sz w:val="24"/>
              </w:rPr>
              <w:t>Week 3</w:t>
            </w:r>
            <w:r w:rsidRPr="00194200">
              <w:rPr>
                <w:sz w:val="24"/>
              </w:rPr>
              <w:t>: GUI Wireframes and prototype</w:t>
            </w:r>
          </w:p>
          <w:p w14:paraId="7872E4C5" w14:textId="4F6FD613" w:rsidR="001F4F67" w:rsidRPr="00194200" w:rsidRDefault="001F4F67" w:rsidP="00DE4BA1">
            <w:pPr>
              <w:rPr>
                <w:sz w:val="24"/>
              </w:rPr>
            </w:pPr>
            <w:r w:rsidRPr="00194200">
              <w:rPr>
                <w:sz w:val="24"/>
              </w:rPr>
              <w:t>Design and implement initial front-end screens.</w:t>
            </w:r>
          </w:p>
          <w:p w14:paraId="5FB3E812" w14:textId="5FBD96D4" w:rsidR="001F4F67" w:rsidRPr="00194200" w:rsidRDefault="001F4F67" w:rsidP="00DE4BA1">
            <w:pPr>
              <w:rPr>
                <w:sz w:val="24"/>
              </w:rPr>
            </w:pPr>
            <w:r w:rsidRPr="00194200">
              <w:rPr>
                <w:b/>
                <w:bCs/>
                <w:sz w:val="24"/>
              </w:rPr>
              <w:t>Week 4</w:t>
            </w:r>
            <w:r w:rsidRPr="00194200">
              <w:rPr>
                <w:sz w:val="24"/>
              </w:rPr>
              <w:t>: Review and Refine GUI + Documentation</w:t>
            </w:r>
          </w:p>
          <w:p w14:paraId="2989570C" w14:textId="46320503" w:rsidR="001F4F67" w:rsidRPr="00194200" w:rsidRDefault="001F4F67" w:rsidP="00DE4BA1">
            <w:pPr>
              <w:rPr>
                <w:sz w:val="24"/>
              </w:rPr>
            </w:pPr>
            <w:r w:rsidRPr="00194200">
              <w:rPr>
                <w:sz w:val="24"/>
              </w:rPr>
              <w:t>Review deliverables and apply feedback.</w:t>
            </w:r>
          </w:p>
          <w:p w14:paraId="2CFF33C0" w14:textId="43A856E7" w:rsidR="001F4F67" w:rsidRPr="00194200" w:rsidRDefault="001F4F67" w:rsidP="00DE4BA1">
            <w:pPr>
              <w:rPr>
                <w:sz w:val="24"/>
              </w:rPr>
            </w:pPr>
            <w:r w:rsidRPr="00194200">
              <w:rPr>
                <w:b/>
                <w:bCs/>
                <w:sz w:val="24"/>
              </w:rPr>
              <w:t>Week 5</w:t>
            </w:r>
            <w:r w:rsidRPr="00194200">
              <w:rPr>
                <w:sz w:val="24"/>
              </w:rPr>
              <w:t>: Report + Git Flow</w:t>
            </w:r>
          </w:p>
          <w:p w14:paraId="1A1749FE" w14:textId="5BA9F93B" w:rsidR="001F4F67" w:rsidRPr="00194200" w:rsidRDefault="001F4F67" w:rsidP="00DE4BA1">
            <w:pPr>
              <w:rPr>
                <w:sz w:val="24"/>
              </w:rPr>
            </w:pPr>
            <w:r w:rsidRPr="00194200">
              <w:rPr>
                <w:sz w:val="24"/>
              </w:rPr>
              <w:t>Finalize documentation and ensure proper version control.</w:t>
            </w:r>
          </w:p>
          <w:p w14:paraId="6706A2E0" w14:textId="77777777" w:rsidR="001F4F67" w:rsidRPr="00194200" w:rsidRDefault="001F4F67" w:rsidP="00DE4BA1">
            <w:pPr>
              <w:rPr>
                <w:sz w:val="24"/>
              </w:rPr>
            </w:pPr>
          </w:p>
          <w:p w14:paraId="06F0BD2A" w14:textId="5B2CCC73" w:rsidR="001F4F67" w:rsidRPr="00194200" w:rsidRDefault="001F4F67" w:rsidP="00DE4BA1">
            <w:pPr>
              <w:rPr>
                <w:b/>
                <w:bCs/>
                <w:sz w:val="40"/>
                <w:szCs w:val="40"/>
              </w:rPr>
            </w:pPr>
            <w:r w:rsidRPr="00194200">
              <w:rPr>
                <w:b/>
                <w:bCs/>
                <w:sz w:val="40"/>
                <w:szCs w:val="40"/>
              </w:rPr>
              <w:t>Resources</w:t>
            </w:r>
          </w:p>
          <w:p w14:paraId="2EEF1E6D" w14:textId="4C3CA8C8" w:rsidR="00194200" w:rsidRPr="00194200" w:rsidRDefault="00194200" w:rsidP="00DE4BA1">
            <w:pPr>
              <w:rPr>
                <w:sz w:val="24"/>
              </w:rPr>
            </w:pPr>
            <w:r w:rsidRPr="00194200">
              <w:rPr>
                <w:b/>
                <w:bCs/>
                <w:sz w:val="24"/>
              </w:rPr>
              <w:t>Tools</w:t>
            </w:r>
            <w:r w:rsidRPr="00194200">
              <w:rPr>
                <w:sz w:val="24"/>
              </w:rPr>
              <w:t xml:space="preserve">: Draw.io (UML class diagram) and </w:t>
            </w:r>
            <w:proofErr w:type="spellStart"/>
            <w:r w:rsidRPr="00194200">
              <w:rPr>
                <w:sz w:val="24"/>
              </w:rPr>
              <w:t>LucidChart</w:t>
            </w:r>
            <w:proofErr w:type="spellEnd"/>
            <w:r w:rsidRPr="00194200">
              <w:rPr>
                <w:sz w:val="24"/>
              </w:rPr>
              <w:t xml:space="preserve"> (Table)</w:t>
            </w:r>
          </w:p>
          <w:p w14:paraId="514B1EBA" w14:textId="22CCDEAF" w:rsidR="00194200" w:rsidRPr="00194200" w:rsidRDefault="00194200" w:rsidP="00DE4BA1">
            <w:pPr>
              <w:rPr>
                <w:sz w:val="24"/>
              </w:rPr>
            </w:pPr>
            <w:r w:rsidRPr="00194200">
              <w:rPr>
                <w:b/>
                <w:bCs/>
                <w:sz w:val="24"/>
              </w:rPr>
              <w:t>Technologies</w:t>
            </w:r>
            <w:r w:rsidRPr="00194200">
              <w:rPr>
                <w:sz w:val="24"/>
              </w:rPr>
              <w:t>: Visual Studio (MVC)</w:t>
            </w:r>
          </w:p>
          <w:p w14:paraId="7634F377" w14:textId="5CC4BF1F" w:rsidR="00194200" w:rsidRPr="00194200" w:rsidRDefault="00194200" w:rsidP="00DE4BA1">
            <w:pPr>
              <w:rPr>
                <w:sz w:val="24"/>
              </w:rPr>
            </w:pPr>
            <w:r w:rsidRPr="00194200">
              <w:rPr>
                <w:b/>
                <w:bCs/>
                <w:sz w:val="24"/>
              </w:rPr>
              <w:t>Version Control</w:t>
            </w:r>
            <w:r w:rsidRPr="00194200">
              <w:rPr>
                <w:sz w:val="24"/>
              </w:rPr>
              <w:t>: GitHub</w:t>
            </w:r>
          </w:p>
          <w:p w14:paraId="22EDC3AB" w14:textId="77777777" w:rsidR="00194200" w:rsidRPr="00194200" w:rsidRDefault="00194200" w:rsidP="00DE4BA1">
            <w:pPr>
              <w:rPr>
                <w:b/>
                <w:bCs/>
                <w:sz w:val="40"/>
                <w:szCs w:val="40"/>
              </w:rPr>
            </w:pPr>
          </w:p>
          <w:p w14:paraId="1FB8A233" w14:textId="40A72B7F" w:rsidR="00194200" w:rsidRPr="00194200" w:rsidRDefault="00194200" w:rsidP="00DE4BA1">
            <w:pPr>
              <w:rPr>
                <w:b/>
                <w:bCs/>
                <w:sz w:val="40"/>
                <w:szCs w:val="40"/>
              </w:rPr>
            </w:pPr>
            <w:r w:rsidRPr="00194200">
              <w:rPr>
                <w:b/>
                <w:bCs/>
                <w:sz w:val="40"/>
                <w:szCs w:val="40"/>
              </w:rPr>
              <w:t>Risks, Assumptions and Constraints</w:t>
            </w:r>
          </w:p>
          <w:p w14:paraId="74BC8206" w14:textId="7579E796" w:rsidR="00194200" w:rsidRPr="00194200" w:rsidRDefault="00194200" w:rsidP="00DE4BA1">
            <w:pPr>
              <w:rPr>
                <w:sz w:val="24"/>
              </w:rPr>
            </w:pPr>
            <w:r w:rsidRPr="00194200">
              <w:rPr>
                <w:b/>
                <w:bCs/>
                <w:sz w:val="24"/>
              </w:rPr>
              <w:t>Risks</w:t>
            </w:r>
            <w:r w:rsidRPr="00194200">
              <w:rPr>
                <w:sz w:val="24"/>
              </w:rPr>
              <w:t>: Time limitations, inconsistent feedback and potential design misalignment.</w:t>
            </w:r>
          </w:p>
          <w:p w14:paraId="473A51A2" w14:textId="61D2F7D1" w:rsidR="00194200" w:rsidRPr="00194200" w:rsidRDefault="00194200" w:rsidP="00DE4BA1">
            <w:pPr>
              <w:rPr>
                <w:sz w:val="24"/>
              </w:rPr>
            </w:pPr>
            <w:r w:rsidRPr="00194200">
              <w:rPr>
                <w:b/>
                <w:bCs/>
                <w:sz w:val="24"/>
              </w:rPr>
              <w:t>Assumptions</w:t>
            </w:r>
            <w:r w:rsidRPr="00194200">
              <w:rPr>
                <w:sz w:val="24"/>
              </w:rPr>
              <w:t>: Lecturers and managers use web-based access.</w:t>
            </w:r>
          </w:p>
          <w:p w14:paraId="4F2BFDA3" w14:textId="15AF708E" w:rsidR="00194200" w:rsidRDefault="00194200" w:rsidP="00DE4BA1">
            <w:pPr>
              <w:rPr>
                <w:sz w:val="24"/>
              </w:rPr>
            </w:pPr>
            <w:r w:rsidRPr="00194200">
              <w:rPr>
                <w:b/>
                <w:bCs/>
                <w:sz w:val="24"/>
              </w:rPr>
              <w:t>Constraints</w:t>
            </w:r>
            <w:r w:rsidRPr="00194200">
              <w:rPr>
                <w:sz w:val="24"/>
              </w:rPr>
              <w:t>: Project limited to 5 weeks and prototype is restricted to GUI only (no back-end functionality)</w:t>
            </w:r>
          </w:p>
          <w:p w14:paraId="4A7E9C50" w14:textId="763F8CA4" w:rsidR="00194200" w:rsidRDefault="00194200" w:rsidP="00DE4BA1">
            <w:pPr>
              <w:rPr>
                <w:sz w:val="24"/>
              </w:rPr>
            </w:pPr>
            <w:r w:rsidRPr="00DB17DB">
              <w:rPr>
                <w:b/>
                <w:bCs/>
                <w:noProof/>
                <w:sz w:val="40"/>
                <w:szCs w:val="40"/>
                <w:u w:val="single"/>
              </w:rPr>
              <w:drawing>
                <wp:inline distT="0" distB="0" distL="0" distR="0" wp14:anchorId="7F0358C6" wp14:editId="3E71A508">
                  <wp:extent cx="5943600" cy="3068955"/>
                  <wp:effectExtent l="0" t="0" r="0" b="0"/>
                  <wp:docPr id="66900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04282" name=""/>
                          <pic:cNvPicPr/>
                        </pic:nvPicPr>
                        <pic:blipFill>
                          <a:blip r:embed="rId10"/>
                          <a:stretch>
                            <a:fillRect/>
                          </a:stretch>
                        </pic:blipFill>
                        <pic:spPr>
                          <a:xfrm>
                            <a:off x="0" y="0"/>
                            <a:ext cx="5943600" cy="3068955"/>
                          </a:xfrm>
                          <a:prstGeom prst="rect">
                            <a:avLst/>
                          </a:prstGeom>
                        </pic:spPr>
                      </pic:pic>
                    </a:graphicData>
                  </a:graphic>
                </wp:inline>
              </w:drawing>
            </w:r>
          </w:p>
          <w:p w14:paraId="295FCDA6" w14:textId="77777777" w:rsidR="00194200" w:rsidRDefault="00194200" w:rsidP="00DE4BA1">
            <w:pPr>
              <w:rPr>
                <w:sz w:val="24"/>
              </w:rPr>
            </w:pPr>
          </w:p>
          <w:p w14:paraId="18086A2F" w14:textId="77777777" w:rsidR="00194200" w:rsidRDefault="00194200" w:rsidP="00DE4BA1">
            <w:pPr>
              <w:rPr>
                <w:sz w:val="24"/>
              </w:rPr>
            </w:pPr>
          </w:p>
          <w:p w14:paraId="0C3C5D6E" w14:textId="33F3B395" w:rsidR="00194200" w:rsidRPr="00194200" w:rsidRDefault="00194200" w:rsidP="00DE4BA1">
            <w:pPr>
              <w:rPr>
                <w:sz w:val="24"/>
              </w:rPr>
            </w:pPr>
          </w:p>
          <w:p w14:paraId="263F8BE4" w14:textId="37C69EE0" w:rsidR="00194200" w:rsidRDefault="001F4F67" w:rsidP="00194200">
            <w:pPr>
              <w:pStyle w:val="Heading3"/>
              <w:rPr>
                <w:sz w:val="48"/>
                <w:szCs w:val="48"/>
              </w:rPr>
            </w:pPr>
            <w:r>
              <w:rPr>
                <w:sz w:val="24"/>
              </w:rPr>
              <w:t xml:space="preserve"> </w:t>
            </w:r>
            <w:r w:rsidR="00194200">
              <w:rPr>
                <w:sz w:val="48"/>
                <w:szCs w:val="48"/>
              </w:rPr>
              <w:t xml:space="preserve">System </w:t>
            </w:r>
            <w:r w:rsidR="006D4876">
              <w:rPr>
                <w:sz w:val="48"/>
                <w:szCs w:val="48"/>
              </w:rPr>
              <w:t>Design Choices</w:t>
            </w:r>
          </w:p>
          <w:p w14:paraId="2BEAF97E" w14:textId="0B6E496D" w:rsidR="006D4876" w:rsidRDefault="006D4876" w:rsidP="006D4876"/>
          <w:p w14:paraId="1F65CC79" w14:textId="4E08DBE9" w:rsidR="006D4876" w:rsidRPr="007B1739" w:rsidRDefault="006D4876" w:rsidP="006D4876">
            <w:pPr>
              <w:rPr>
                <w:b/>
                <w:bCs/>
                <w:sz w:val="40"/>
                <w:szCs w:val="40"/>
              </w:rPr>
            </w:pPr>
            <w:r w:rsidRPr="007B1739">
              <w:rPr>
                <w:b/>
                <w:bCs/>
                <w:sz w:val="40"/>
                <w:szCs w:val="40"/>
              </w:rPr>
              <w:t>Design Justification</w:t>
            </w:r>
          </w:p>
          <w:p w14:paraId="46B02828" w14:textId="629FC1B4" w:rsidR="006D4876" w:rsidRDefault="00D41A8E" w:rsidP="006D4876">
            <w:r>
              <w:t>The system was designed with simplicity and usability as its primary goals. Since the lecturers and managers are the main users the interface prioritizes clarity, input fields and step-by -step navigation. This interface separates the lecturer and manager dashboards which reduces complexity and ensures that each user only interacts with the features that are relevant to their role. The system adopts an MVC (Model-View-Controller) architecture in the prototype. This approach adopts an MVC architecture in the prototype. This approach separates concerns which make it easier to maintain the interface, improve scalability and eventually connect to a database back end.</w:t>
            </w:r>
          </w:p>
          <w:p w14:paraId="13C82914" w14:textId="77777777" w:rsidR="00D41A8E" w:rsidRDefault="00D41A8E" w:rsidP="006D4876"/>
          <w:p w14:paraId="2BC991CC" w14:textId="2E3C9FE8" w:rsidR="00D41A8E" w:rsidRPr="007B1739" w:rsidRDefault="00D41A8E" w:rsidP="006D4876">
            <w:pPr>
              <w:rPr>
                <w:b/>
                <w:bCs/>
                <w:sz w:val="40"/>
                <w:szCs w:val="40"/>
              </w:rPr>
            </w:pPr>
            <w:r w:rsidRPr="007B1739">
              <w:rPr>
                <w:b/>
                <w:bCs/>
                <w:sz w:val="40"/>
                <w:szCs w:val="40"/>
              </w:rPr>
              <w:t>Database Structure</w:t>
            </w:r>
          </w:p>
          <w:p w14:paraId="3BD82E9A" w14:textId="539C65C4" w:rsidR="00CF4DDF" w:rsidRDefault="00D41A8E" w:rsidP="00DE4BA1">
            <w:pPr>
              <w:rPr>
                <w:sz w:val="24"/>
              </w:rPr>
            </w:pPr>
            <w:r>
              <w:rPr>
                <w:sz w:val="24"/>
              </w:rPr>
              <w:t xml:space="preserve">Even though this stage </w:t>
            </w:r>
            <w:r w:rsidR="008C1D07">
              <w:rPr>
                <w:sz w:val="24"/>
              </w:rPr>
              <w:t xml:space="preserve">only focuses on GUI design, the system’s UML class diagram reflects an underlying database schema. </w:t>
            </w:r>
          </w:p>
          <w:p w14:paraId="6CE55A87" w14:textId="77777777" w:rsidR="008C1D07" w:rsidRDefault="008C1D07" w:rsidP="00DE4BA1">
            <w:pPr>
              <w:rPr>
                <w:sz w:val="24"/>
              </w:rPr>
            </w:pPr>
            <w:r w:rsidRPr="007B1739">
              <w:rPr>
                <w:b/>
                <w:bCs/>
                <w:sz w:val="24"/>
              </w:rPr>
              <w:t>Tables</w:t>
            </w:r>
            <w:r>
              <w:rPr>
                <w:sz w:val="24"/>
              </w:rPr>
              <w:t>:</w:t>
            </w:r>
          </w:p>
          <w:p w14:paraId="5E245D93" w14:textId="191853CD" w:rsidR="008C1D07" w:rsidRDefault="008C1D07" w:rsidP="00DE4BA1">
            <w:pPr>
              <w:rPr>
                <w:sz w:val="24"/>
              </w:rPr>
            </w:pPr>
            <w:r>
              <w:rPr>
                <w:b/>
                <w:bCs/>
                <w:sz w:val="24"/>
              </w:rPr>
              <w:t xml:space="preserve">. </w:t>
            </w:r>
            <w:r w:rsidRPr="007B1739">
              <w:rPr>
                <w:b/>
                <w:bCs/>
                <w:sz w:val="24"/>
              </w:rPr>
              <w:t>Lecturer</w:t>
            </w:r>
            <w:r>
              <w:rPr>
                <w:sz w:val="24"/>
              </w:rPr>
              <w:t xml:space="preserve">: </w:t>
            </w:r>
            <w:proofErr w:type="spellStart"/>
            <w:r>
              <w:rPr>
                <w:sz w:val="24"/>
              </w:rPr>
              <w:t>LecturerID</w:t>
            </w:r>
            <w:proofErr w:type="spellEnd"/>
            <w:r>
              <w:rPr>
                <w:sz w:val="24"/>
              </w:rPr>
              <w:t>, Name, Department, Email</w:t>
            </w:r>
          </w:p>
          <w:p w14:paraId="3C627388" w14:textId="0FB0FDBE" w:rsidR="008C1D07" w:rsidRDefault="008C1D07" w:rsidP="00DE4BA1">
            <w:pPr>
              <w:rPr>
                <w:sz w:val="24"/>
              </w:rPr>
            </w:pPr>
            <w:r>
              <w:rPr>
                <w:b/>
                <w:bCs/>
                <w:sz w:val="24"/>
              </w:rPr>
              <w:t xml:space="preserve">. </w:t>
            </w:r>
            <w:r w:rsidRPr="007B1739">
              <w:rPr>
                <w:b/>
                <w:bCs/>
                <w:sz w:val="24"/>
              </w:rPr>
              <w:t>Claim</w:t>
            </w:r>
            <w:r>
              <w:rPr>
                <w:sz w:val="24"/>
              </w:rPr>
              <w:t xml:space="preserve">: </w:t>
            </w:r>
            <w:proofErr w:type="spellStart"/>
            <w:r>
              <w:rPr>
                <w:sz w:val="24"/>
              </w:rPr>
              <w:t>ClaimID</w:t>
            </w:r>
            <w:proofErr w:type="spellEnd"/>
            <w:r>
              <w:rPr>
                <w:sz w:val="24"/>
              </w:rPr>
              <w:t xml:space="preserve">, </w:t>
            </w:r>
            <w:proofErr w:type="spellStart"/>
            <w:r>
              <w:rPr>
                <w:sz w:val="24"/>
              </w:rPr>
              <w:t>LecturerID</w:t>
            </w:r>
            <w:proofErr w:type="spellEnd"/>
            <w:r>
              <w:rPr>
                <w:sz w:val="24"/>
              </w:rPr>
              <w:t xml:space="preserve">, </w:t>
            </w:r>
            <w:proofErr w:type="spellStart"/>
            <w:r>
              <w:rPr>
                <w:sz w:val="24"/>
              </w:rPr>
              <w:t>DateSubmitted</w:t>
            </w:r>
            <w:proofErr w:type="spellEnd"/>
            <w:r>
              <w:rPr>
                <w:sz w:val="24"/>
              </w:rPr>
              <w:t xml:space="preserve">, </w:t>
            </w:r>
            <w:proofErr w:type="spellStart"/>
            <w:r>
              <w:rPr>
                <w:sz w:val="24"/>
              </w:rPr>
              <w:t>ClaimAmount</w:t>
            </w:r>
            <w:proofErr w:type="spellEnd"/>
            <w:r>
              <w:rPr>
                <w:sz w:val="24"/>
              </w:rPr>
              <w:t>, Status, Description</w:t>
            </w:r>
          </w:p>
          <w:p w14:paraId="343EBBEC" w14:textId="47BEC5E2" w:rsidR="008C1D07" w:rsidRDefault="008C1D07" w:rsidP="00DE4BA1">
            <w:pPr>
              <w:rPr>
                <w:sz w:val="24"/>
              </w:rPr>
            </w:pPr>
            <w:r>
              <w:rPr>
                <w:b/>
                <w:bCs/>
                <w:sz w:val="24"/>
              </w:rPr>
              <w:t>.</w:t>
            </w:r>
            <w:r>
              <w:rPr>
                <w:sz w:val="24"/>
              </w:rPr>
              <w:t xml:space="preserve"> </w:t>
            </w:r>
            <w:proofErr w:type="spellStart"/>
            <w:r w:rsidRPr="00BB71F5">
              <w:rPr>
                <w:b/>
                <w:bCs/>
                <w:sz w:val="24"/>
              </w:rPr>
              <w:t>SupportingDocumen</w:t>
            </w:r>
            <w:r>
              <w:rPr>
                <w:sz w:val="24"/>
              </w:rPr>
              <w:t>t</w:t>
            </w:r>
            <w:proofErr w:type="spellEnd"/>
            <w:r>
              <w:rPr>
                <w:sz w:val="24"/>
              </w:rPr>
              <w:t xml:space="preserve">: </w:t>
            </w:r>
            <w:proofErr w:type="spellStart"/>
            <w:r>
              <w:rPr>
                <w:sz w:val="24"/>
              </w:rPr>
              <w:t>DocumentID</w:t>
            </w:r>
            <w:proofErr w:type="spellEnd"/>
            <w:r>
              <w:rPr>
                <w:sz w:val="24"/>
              </w:rPr>
              <w:t xml:space="preserve">, </w:t>
            </w:r>
            <w:proofErr w:type="spellStart"/>
            <w:r>
              <w:rPr>
                <w:sz w:val="24"/>
              </w:rPr>
              <w:t>ClaimID</w:t>
            </w:r>
            <w:proofErr w:type="spellEnd"/>
            <w:r>
              <w:rPr>
                <w:sz w:val="24"/>
              </w:rPr>
              <w:t xml:space="preserve">, </w:t>
            </w:r>
            <w:proofErr w:type="spellStart"/>
            <w:r>
              <w:rPr>
                <w:sz w:val="24"/>
              </w:rPr>
              <w:t>FilePath</w:t>
            </w:r>
            <w:proofErr w:type="spellEnd"/>
            <w:r>
              <w:rPr>
                <w:sz w:val="24"/>
              </w:rPr>
              <w:t>, Description</w:t>
            </w:r>
          </w:p>
          <w:p w14:paraId="3C0AFC40" w14:textId="5B63E017" w:rsidR="008C1D07" w:rsidRDefault="008C1D07" w:rsidP="00DE4BA1">
            <w:pPr>
              <w:rPr>
                <w:sz w:val="24"/>
              </w:rPr>
            </w:pPr>
            <w:r>
              <w:rPr>
                <w:b/>
                <w:bCs/>
                <w:sz w:val="24"/>
              </w:rPr>
              <w:t xml:space="preserve">. </w:t>
            </w:r>
            <w:r w:rsidRPr="00BB71F5">
              <w:rPr>
                <w:b/>
                <w:bCs/>
                <w:sz w:val="24"/>
              </w:rPr>
              <w:t>Manager</w:t>
            </w:r>
            <w:r>
              <w:rPr>
                <w:sz w:val="24"/>
              </w:rPr>
              <w:t xml:space="preserve">: </w:t>
            </w:r>
            <w:proofErr w:type="spellStart"/>
            <w:r>
              <w:rPr>
                <w:sz w:val="24"/>
              </w:rPr>
              <w:t>ManagerID</w:t>
            </w:r>
            <w:proofErr w:type="spellEnd"/>
            <w:r>
              <w:rPr>
                <w:sz w:val="24"/>
              </w:rPr>
              <w:t>, Name, Role, Email</w:t>
            </w:r>
          </w:p>
          <w:p w14:paraId="3E0A9859" w14:textId="6F75635D" w:rsidR="008C1D07" w:rsidRDefault="008C1D07" w:rsidP="00DE4BA1">
            <w:pPr>
              <w:rPr>
                <w:sz w:val="24"/>
              </w:rPr>
            </w:pPr>
            <w:r>
              <w:rPr>
                <w:b/>
                <w:bCs/>
                <w:sz w:val="24"/>
              </w:rPr>
              <w:t xml:space="preserve">. </w:t>
            </w:r>
            <w:r w:rsidRPr="00BB71F5">
              <w:rPr>
                <w:b/>
                <w:bCs/>
                <w:sz w:val="24"/>
              </w:rPr>
              <w:t>Approva</w:t>
            </w:r>
            <w:r>
              <w:rPr>
                <w:sz w:val="24"/>
              </w:rPr>
              <w:t xml:space="preserve">l: </w:t>
            </w:r>
            <w:proofErr w:type="spellStart"/>
            <w:r>
              <w:rPr>
                <w:sz w:val="24"/>
              </w:rPr>
              <w:t>ApprovalID</w:t>
            </w:r>
            <w:proofErr w:type="spellEnd"/>
            <w:r>
              <w:rPr>
                <w:sz w:val="24"/>
              </w:rPr>
              <w:t xml:space="preserve">, </w:t>
            </w:r>
            <w:proofErr w:type="spellStart"/>
            <w:r>
              <w:rPr>
                <w:sz w:val="24"/>
              </w:rPr>
              <w:t>ClaimID</w:t>
            </w:r>
            <w:proofErr w:type="spellEnd"/>
            <w:r>
              <w:rPr>
                <w:sz w:val="24"/>
              </w:rPr>
              <w:t xml:space="preserve">, </w:t>
            </w:r>
            <w:proofErr w:type="spellStart"/>
            <w:r>
              <w:rPr>
                <w:sz w:val="24"/>
              </w:rPr>
              <w:t>ManagerID</w:t>
            </w:r>
            <w:proofErr w:type="spellEnd"/>
            <w:r>
              <w:rPr>
                <w:sz w:val="24"/>
              </w:rPr>
              <w:t xml:space="preserve">, </w:t>
            </w:r>
            <w:proofErr w:type="spellStart"/>
            <w:r>
              <w:rPr>
                <w:sz w:val="24"/>
              </w:rPr>
              <w:t>ApprovalDate</w:t>
            </w:r>
            <w:proofErr w:type="spellEnd"/>
            <w:r>
              <w:rPr>
                <w:sz w:val="24"/>
              </w:rPr>
              <w:t>, Decision, Comments</w:t>
            </w:r>
          </w:p>
          <w:p w14:paraId="439252A9" w14:textId="77777777" w:rsidR="008C1D07" w:rsidRDefault="008C1D07" w:rsidP="00DE4BA1">
            <w:pPr>
              <w:rPr>
                <w:sz w:val="24"/>
              </w:rPr>
            </w:pPr>
            <w:r>
              <w:rPr>
                <w:sz w:val="24"/>
              </w:rPr>
              <w:t>The primary keys are used to identify records while the foreign keys are used to link entities. Using this structure ensures traceability and enforces relationships between claims, documents and approvals.</w:t>
            </w:r>
          </w:p>
          <w:p w14:paraId="654807E1" w14:textId="77777777" w:rsidR="008C1D07" w:rsidRDefault="008C1D07" w:rsidP="00DE4BA1">
            <w:pPr>
              <w:rPr>
                <w:sz w:val="24"/>
              </w:rPr>
            </w:pPr>
          </w:p>
          <w:p w14:paraId="58988364" w14:textId="77777777" w:rsidR="008C1D07" w:rsidRPr="00BB71F5" w:rsidRDefault="008C1D07" w:rsidP="00DE4BA1">
            <w:pPr>
              <w:rPr>
                <w:b/>
                <w:bCs/>
                <w:sz w:val="40"/>
                <w:szCs w:val="40"/>
              </w:rPr>
            </w:pPr>
            <w:r w:rsidRPr="00BB71F5">
              <w:rPr>
                <w:b/>
                <w:bCs/>
                <w:sz w:val="40"/>
                <w:szCs w:val="40"/>
              </w:rPr>
              <w:t>Support for Claim Workflow</w:t>
            </w:r>
          </w:p>
          <w:p w14:paraId="116F6A43" w14:textId="2F34D666" w:rsidR="008C1D07" w:rsidRPr="00BB71F5" w:rsidRDefault="008C1D07" w:rsidP="00DE4BA1">
            <w:pPr>
              <w:rPr>
                <w:sz w:val="24"/>
              </w:rPr>
            </w:pPr>
            <w:r>
              <w:rPr>
                <w:b/>
                <w:bCs/>
                <w:sz w:val="24"/>
              </w:rPr>
              <w:t>.</w:t>
            </w:r>
            <w:r w:rsidR="00BB71F5">
              <w:rPr>
                <w:b/>
                <w:bCs/>
                <w:sz w:val="24"/>
              </w:rPr>
              <w:t xml:space="preserve"> Claim Submission</w:t>
            </w:r>
            <w:r w:rsidR="00BB71F5">
              <w:rPr>
                <w:sz w:val="24"/>
              </w:rPr>
              <w:t>: A lecturer logs in, enters the claim details into the claim form provided and uploads supporting documents which the claim table stores the record and the supporting documents table links the files to the claim.</w:t>
            </w:r>
          </w:p>
          <w:p w14:paraId="251BBF63" w14:textId="0A8F1644" w:rsidR="008C1D07" w:rsidRPr="00BB71F5" w:rsidRDefault="008C1D07" w:rsidP="00DE4BA1">
            <w:pPr>
              <w:rPr>
                <w:sz w:val="24"/>
              </w:rPr>
            </w:pPr>
            <w:r>
              <w:rPr>
                <w:b/>
                <w:bCs/>
                <w:sz w:val="24"/>
              </w:rPr>
              <w:t>.</w:t>
            </w:r>
            <w:r w:rsidR="00BB71F5">
              <w:rPr>
                <w:b/>
                <w:bCs/>
                <w:sz w:val="24"/>
              </w:rPr>
              <w:t xml:space="preserve"> Verification</w:t>
            </w:r>
            <w:r w:rsidR="00BB71F5">
              <w:rPr>
                <w:sz w:val="24"/>
              </w:rPr>
              <w:t>: Once the claim is submitted the claim status is set to “Pending” then the managers can view the pending claims through their dashboard which retrieves data from the claim and the lecturer tables.</w:t>
            </w:r>
          </w:p>
          <w:p w14:paraId="38A545CF" w14:textId="77777777" w:rsidR="008C1D07" w:rsidRDefault="008C1D07" w:rsidP="00DE4BA1">
            <w:pPr>
              <w:rPr>
                <w:sz w:val="24"/>
              </w:rPr>
            </w:pPr>
            <w:r>
              <w:rPr>
                <w:b/>
                <w:bCs/>
                <w:sz w:val="24"/>
              </w:rPr>
              <w:t>.</w:t>
            </w:r>
            <w:r w:rsidR="00BB71F5">
              <w:rPr>
                <w:b/>
                <w:bCs/>
                <w:sz w:val="24"/>
              </w:rPr>
              <w:t xml:space="preserve"> Approval</w:t>
            </w:r>
            <w:r w:rsidR="00BB71F5">
              <w:rPr>
                <w:sz w:val="24"/>
              </w:rPr>
              <w:t>: A manager records the decision in the approval table which is linked to both the claim and the manager then the claim status is updated to “Approved” or “Rejected” and the lecturer can tract the status from their status.</w:t>
            </w:r>
          </w:p>
          <w:p w14:paraId="521EAF3B" w14:textId="77777777" w:rsidR="00BB71F5" w:rsidRDefault="00BB71F5" w:rsidP="00DE4BA1">
            <w:pPr>
              <w:rPr>
                <w:sz w:val="24"/>
              </w:rPr>
            </w:pPr>
            <w:r>
              <w:rPr>
                <w:sz w:val="24"/>
              </w:rPr>
              <w:t xml:space="preserve">This design ensures that every claim can be traced from the submission all the way through to the decision (Approval or rejection) with supporting evidence stored and accessible for verification. The database structure also allows future scalability such as adding </w:t>
            </w:r>
            <w:r w:rsidR="007B1739">
              <w:rPr>
                <w:sz w:val="24"/>
              </w:rPr>
              <w:t>audit</w:t>
            </w:r>
            <w:r>
              <w:rPr>
                <w:sz w:val="24"/>
              </w:rPr>
              <w:t xml:space="preserve"> logs or integrating with the payroll systems.</w:t>
            </w:r>
          </w:p>
          <w:p w14:paraId="5C27477F" w14:textId="77777777" w:rsidR="007B1739" w:rsidRDefault="007B1739" w:rsidP="00DE4BA1">
            <w:pPr>
              <w:rPr>
                <w:sz w:val="24"/>
              </w:rPr>
            </w:pPr>
          </w:p>
          <w:p w14:paraId="081D9A14" w14:textId="77777777" w:rsidR="007B1739" w:rsidRDefault="007B1739" w:rsidP="00DE4BA1">
            <w:pPr>
              <w:rPr>
                <w:sz w:val="24"/>
              </w:rPr>
            </w:pPr>
          </w:p>
          <w:p w14:paraId="62CEAEFD" w14:textId="77777777" w:rsidR="007B1739" w:rsidRDefault="007B1739" w:rsidP="00DE4BA1">
            <w:pPr>
              <w:rPr>
                <w:sz w:val="24"/>
              </w:rPr>
            </w:pPr>
          </w:p>
          <w:p w14:paraId="054B69C4" w14:textId="77777777" w:rsidR="007B1739" w:rsidRDefault="007B1739" w:rsidP="00DE4BA1">
            <w:pPr>
              <w:rPr>
                <w:sz w:val="24"/>
              </w:rPr>
            </w:pPr>
          </w:p>
          <w:p w14:paraId="64FB12B1" w14:textId="77777777" w:rsidR="007B1739" w:rsidRDefault="007B1739" w:rsidP="00DE4BA1">
            <w:pPr>
              <w:rPr>
                <w:sz w:val="24"/>
              </w:rPr>
            </w:pPr>
          </w:p>
          <w:p w14:paraId="643936AE" w14:textId="77777777" w:rsidR="007B1739" w:rsidRDefault="007B1739" w:rsidP="00DE4BA1">
            <w:pPr>
              <w:rPr>
                <w:sz w:val="24"/>
              </w:rPr>
            </w:pPr>
          </w:p>
          <w:p w14:paraId="78B6F18B" w14:textId="77777777" w:rsidR="007B1739" w:rsidRDefault="007B1739" w:rsidP="00DE4BA1">
            <w:pPr>
              <w:rPr>
                <w:sz w:val="24"/>
              </w:rPr>
            </w:pPr>
          </w:p>
          <w:p w14:paraId="236B6DD7" w14:textId="77777777" w:rsidR="007B1739" w:rsidRDefault="007B1739" w:rsidP="00DE4BA1">
            <w:pPr>
              <w:rPr>
                <w:sz w:val="24"/>
              </w:rPr>
            </w:pPr>
          </w:p>
          <w:p w14:paraId="1B584991" w14:textId="77777777" w:rsidR="007B1739" w:rsidRDefault="007B1739" w:rsidP="00DE4BA1">
            <w:pPr>
              <w:rPr>
                <w:sz w:val="24"/>
              </w:rPr>
            </w:pPr>
          </w:p>
          <w:p w14:paraId="572C213E" w14:textId="722F2A32" w:rsidR="007B1739" w:rsidRDefault="007B1739" w:rsidP="007B1739">
            <w:pPr>
              <w:pStyle w:val="Heading3"/>
              <w:rPr>
                <w:sz w:val="48"/>
                <w:szCs w:val="48"/>
              </w:rPr>
            </w:pPr>
            <w:r>
              <w:rPr>
                <w:sz w:val="48"/>
                <w:szCs w:val="48"/>
              </w:rPr>
              <w:lastRenderedPageBreak/>
              <w:t>Database Design</w:t>
            </w:r>
          </w:p>
          <w:p w14:paraId="49453F2C" w14:textId="77777777" w:rsidR="007B1739" w:rsidRDefault="007B1739" w:rsidP="007B1739"/>
          <w:p w14:paraId="7ECC72D3" w14:textId="687DC905" w:rsidR="007B1739" w:rsidRPr="006F3D69" w:rsidRDefault="007B1739" w:rsidP="007B1739">
            <w:pPr>
              <w:rPr>
                <w:b/>
                <w:bCs/>
                <w:sz w:val="40"/>
                <w:szCs w:val="40"/>
              </w:rPr>
            </w:pPr>
            <w:r w:rsidRPr="006F3D69">
              <w:rPr>
                <w:b/>
                <w:bCs/>
                <w:sz w:val="40"/>
                <w:szCs w:val="40"/>
              </w:rPr>
              <w:t>UML Class Diagram</w:t>
            </w:r>
          </w:p>
          <w:p w14:paraId="5735D3B0" w14:textId="48958003" w:rsidR="007B1739" w:rsidRDefault="007B1739" w:rsidP="007B1739">
            <w:r>
              <w:t>This UML class diagram represents the data requirements of the Contact Monthly Claim System (CMCS). It models the entities and their relationships. The diagram shows how the data flows between users and the claim verification process.</w:t>
            </w:r>
          </w:p>
          <w:p w14:paraId="22E543B3" w14:textId="43BFB499" w:rsidR="007B1739" w:rsidRPr="00720D68" w:rsidRDefault="007B1739" w:rsidP="007B1739">
            <w:pPr>
              <w:rPr>
                <w:b/>
                <w:bCs/>
                <w:sz w:val="24"/>
              </w:rPr>
            </w:pPr>
            <w:r w:rsidRPr="00720D68">
              <w:rPr>
                <w:b/>
                <w:bCs/>
                <w:sz w:val="24"/>
              </w:rPr>
              <w:t xml:space="preserve">. </w:t>
            </w:r>
            <w:r w:rsidRPr="00720D68">
              <w:rPr>
                <w:sz w:val="24"/>
              </w:rPr>
              <w:t>Lecturer</w:t>
            </w:r>
            <w:r w:rsidRPr="00720D68">
              <w:rPr>
                <w:b/>
                <w:bCs/>
                <w:sz w:val="24"/>
              </w:rPr>
              <w:t xml:space="preserve"> </w:t>
            </w:r>
            <w:r w:rsidRPr="00720D68">
              <w:rPr>
                <w:sz w:val="24"/>
              </w:rPr>
              <w:t>(</w:t>
            </w:r>
            <w:proofErr w:type="gramStart"/>
            <w:r w:rsidRPr="00720D68">
              <w:rPr>
                <w:sz w:val="24"/>
              </w:rPr>
              <w:t>1..</w:t>
            </w:r>
            <w:proofErr w:type="gramEnd"/>
            <w:r w:rsidRPr="00720D68">
              <w:rPr>
                <w:sz w:val="24"/>
              </w:rPr>
              <w:t>)</w:t>
            </w:r>
            <w:r w:rsidRPr="00720D68">
              <w:rPr>
                <w:b/>
                <w:bCs/>
                <w:sz w:val="24"/>
              </w:rPr>
              <w:t xml:space="preserve"> </w:t>
            </w:r>
            <w:proofErr w:type="gramStart"/>
            <w:r w:rsidRPr="00720D68">
              <w:rPr>
                <w:rFonts w:ascii="Times New Roman" w:hAnsi="Times New Roman" w:cs="Times New Roman"/>
                <w:b/>
                <w:bCs/>
                <w:sz w:val="24"/>
              </w:rPr>
              <w:t>→</w:t>
            </w:r>
            <w:r w:rsidRPr="00720D68">
              <w:rPr>
                <w:b/>
                <w:bCs/>
                <w:sz w:val="24"/>
              </w:rPr>
              <w:t xml:space="preserve">  </w:t>
            </w:r>
            <w:r w:rsidRPr="00720D68">
              <w:rPr>
                <w:sz w:val="24"/>
              </w:rPr>
              <w:t>(</w:t>
            </w:r>
            <w:r w:rsidR="00720D68" w:rsidRPr="00720D68">
              <w:rPr>
                <w:sz w:val="24"/>
              </w:rPr>
              <w:t>1..</w:t>
            </w:r>
            <w:proofErr w:type="gramEnd"/>
            <w:r w:rsidR="00720D68" w:rsidRPr="00720D68">
              <w:rPr>
                <w:sz w:val="24"/>
              </w:rPr>
              <w:t>*</w:t>
            </w:r>
            <w:r w:rsidRPr="00720D68">
              <w:rPr>
                <w:sz w:val="24"/>
              </w:rPr>
              <w:t>) Claim</w:t>
            </w:r>
          </w:p>
          <w:p w14:paraId="5062FA0D" w14:textId="09FE7D13" w:rsidR="007B1739" w:rsidRPr="007B1739" w:rsidRDefault="007B1739" w:rsidP="007B1739">
            <w:pPr>
              <w:rPr>
                <w:sz w:val="24"/>
              </w:rPr>
            </w:pPr>
            <w:r w:rsidRPr="00720D68">
              <w:rPr>
                <w:b/>
                <w:bCs/>
                <w:sz w:val="24"/>
              </w:rPr>
              <w:t xml:space="preserve">. </w:t>
            </w:r>
            <w:r w:rsidRPr="007B1739">
              <w:rPr>
                <w:sz w:val="24"/>
              </w:rPr>
              <w:t>Claim</w:t>
            </w:r>
            <w:r w:rsidRPr="007B1739">
              <w:rPr>
                <w:b/>
                <w:bCs/>
                <w:sz w:val="24"/>
              </w:rPr>
              <w:t xml:space="preserve"> </w:t>
            </w:r>
            <w:r w:rsidRPr="00720D68">
              <w:rPr>
                <w:sz w:val="24"/>
              </w:rPr>
              <w:t>(</w:t>
            </w:r>
            <w:proofErr w:type="gramStart"/>
            <w:r w:rsidR="00720D68" w:rsidRPr="00720D68">
              <w:rPr>
                <w:sz w:val="24"/>
              </w:rPr>
              <w:t>1..</w:t>
            </w:r>
            <w:proofErr w:type="gramEnd"/>
            <w:r w:rsidRPr="00720D68">
              <w:rPr>
                <w:sz w:val="24"/>
              </w:rPr>
              <w:t>)</w:t>
            </w:r>
            <w:r w:rsidRPr="007B1739">
              <w:rPr>
                <w:b/>
                <w:bCs/>
                <w:sz w:val="24"/>
              </w:rPr>
              <w:t xml:space="preserve"> </w:t>
            </w:r>
            <w:r w:rsidRPr="007B1739">
              <w:rPr>
                <w:rFonts w:ascii="Times New Roman" w:hAnsi="Times New Roman" w:cs="Times New Roman"/>
                <w:b/>
                <w:bCs/>
                <w:sz w:val="24"/>
              </w:rPr>
              <w:t>→</w:t>
            </w:r>
            <w:r w:rsidRPr="00720D68">
              <w:rPr>
                <w:rFonts w:cs="Times New Roman"/>
                <w:b/>
                <w:bCs/>
                <w:sz w:val="24"/>
              </w:rPr>
              <w:t xml:space="preserve"> </w:t>
            </w:r>
            <w:r w:rsidRPr="00720D68">
              <w:rPr>
                <w:rFonts w:cs="Times New Roman"/>
                <w:sz w:val="24"/>
              </w:rPr>
              <w:t>(</w:t>
            </w:r>
            <w:proofErr w:type="gramStart"/>
            <w:r w:rsidR="00720D68" w:rsidRPr="00720D68">
              <w:rPr>
                <w:rFonts w:cs="Times New Roman"/>
                <w:sz w:val="24"/>
              </w:rPr>
              <w:t>0..</w:t>
            </w:r>
            <w:proofErr w:type="gramEnd"/>
            <w:r w:rsidR="00720D68" w:rsidRPr="00720D68">
              <w:rPr>
                <w:rFonts w:cs="Times New Roman"/>
                <w:sz w:val="24"/>
              </w:rPr>
              <w:t>*</w:t>
            </w:r>
            <w:r w:rsidRPr="00720D68">
              <w:rPr>
                <w:rFonts w:cs="Times New Roman"/>
                <w:sz w:val="24"/>
              </w:rPr>
              <w:t>)</w:t>
            </w:r>
            <w:r w:rsidRPr="00720D68">
              <w:rPr>
                <w:rFonts w:cs="Times New Roman"/>
                <w:b/>
                <w:bCs/>
                <w:sz w:val="24"/>
              </w:rPr>
              <w:t xml:space="preserve"> </w:t>
            </w:r>
            <w:r w:rsidRPr="007B1739">
              <w:rPr>
                <w:b/>
                <w:bCs/>
                <w:sz w:val="24"/>
              </w:rPr>
              <w:t xml:space="preserve">  </w:t>
            </w:r>
            <w:proofErr w:type="spellStart"/>
            <w:r w:rsidRPr="007B1739">
              <w:rPr>
                <w:sz w:val="24"/>
              </w:rPr>
              <w:t>SupportingDocument</w:t>
            </w:r>
            <w:proofErr w:type="spellEnd"/>
          </w:p>
          <w:p w14:paraId="001F9E44" w14:textId="4D8C2736" w:rsidR="007B1739" w:rsidRPr="007B1739" w:rsidRDefault="007B1739" w:rsidP="007B1739">
            <w:pPr>
              <w:rPr>
                <w:b/>
                <w:bCs/>
                <w:sz w:val="24"/>
              </w:rPr>
            </w:pPr>
            <w:r w:rsidRPr="00720D68">
              <w:rPr>
                <w:b/>
                <w:bCs/>
                <w:sz w:val="24"/>
              </w:rPr>
              <w:t>.</w:t>
            </w:r>
            <w:r w:rsidRPr="007B1739">
              <w:rPr>
                <w:b/>
                <w:bCs/>
                <w:sz w:val="24"/>
              </w:rPr>
              <w:t xml:space="preserve"> </w:t>
            </w:r>
            <w:r w:rsidRPr="007B1739">
              <w:rPr>
                <w:sz w:val="24"/>
              </w:rPr>
              <w:t>Manager</w:t>
            </w:r>
            <w:r w:rsidRPr="007B1739">
              <w:rPr>
                <w:b/>
                <w:bCs/>
                <w:sz w:val="24"/>
              </w:rPr>
              <w:t xml:space="preserve"> </w:t>
            </w:r>
            <w:r w:rsidRPr="007B1739">
              <w:rPr>
                <w:sz w:val="24"/>
              </w:rPr>
              <w:t>(</w:t>
            </w:r>
            <w:proofErr w:type="gramStart"/>
            <w:r w:rsidRPr="007B1739">
              <w:rPr>
                <w:sz w:val="24"/>
              </w:rPr>
              <w:t>1..</w:t>
            </w:r>
            <w:proofErr w:type="gramEnd"/>
            <w:r w:rsidRPr="007B1739">
              <w:rPr>
                <w:sz w:val="24"/>
              </w:rPr>
              <w:t xml:space="preserve">) </w:t>
            </w:r>
            <w:r w:rsidRPr="007B1739">
              <w:rPr>
                <w:rFonts w:ascii="Times New Roman" w:hAnsi="Times New Roman" w:cs="Times New Roman"/>
                <w:b/>
                <w:bCs/>
                <w:sz w:val="24"/>
              </w:rPr>
              <w:t>→</w:t>
            </w:r>
            <w:r w:rsidRPr="007B1739">
              <w:rPr>
                <w:b/>
                <w:bCs/>
                <w:sz w:val="24"/>
              </w:rPr>
              <w:t xml:space="preserve"> </w:t>
            </w:r>
            <w:r w:rsidRPr="007B1739">
              <w:rPr>
                <w:sz w:val="24"/>
              </w:rPr>
              <w:t>(</w:t>
            </w:r>
            <w:proofErr w:type="gramStart"/>
            <w:r w:rsidRPr="007B1739">
              <w:rPr>
                <w:sz w:val="24"/>
              </w:rPr>
              <w:t>0..</w:t>
            </w:r>
            <w:proofErr w:type="gramEnd"/>
            <w:r w:rsidRPr="007B1739">
              <w:rPr>
                <w:sz w:val="24"/>
              </w:rPr>
              <w:t>)</w:t>
            </w:r>
            <w:r w:rsidRPr="007B1739">
              <w:rPr>
                <w:b/>
                <w:bCs/>
                <w:sz w:val="24"/>
              </w:rPr>
              <w:t xml:space="preserve"> </w:t>
            </w:r>
            <w:r w:rsidRPr="007B1739">
              <w:rPr>
                <w:sz w:val="24"/>
              </w:rPr>
              <w:t>Approval</w:t>
            </w:r>
          </w:p>
          <w:p w14:paraId="58074C80" w14:textId="531B1556" w:rsidR="007B1739" w:rsidRDefault="007B1739" w:rsidP="007B1739">
            <w:pPr>
              <w:rPr>
                <w:sz w:val="24"/>
              </w:rPr>
            </w:pPr>
            <w:r w:rsidRPr="00720D68">
              <w:rPr>
                <w:b/>
                <w:bCs/>
                <w:sz w:val="24"/>
              </w:rPr>
              <w:t>.</w:t>
            </w:r>
            <w:r w:rsidRPr="007B1739">
              <w:rPr>
                <w:b/>
                <w:bCs/>
                <w:sz w:val="24"/>
              </w:rPr>
              <w:t xml:space="preserve"> </w:t>
            </w:r>
            <w:r w:rsidRPr="007B1739">
              <w:rPr>
                <w:sz w:val="24"/>
              </w:rPr>
              <w:t>Claim (</w:t>
            </w:r>
            <w:proofErr w:type="gramStart"/>
            <w:r w:rsidRPr="007B1739">
              <w:rPr>
                <w:sz w:val="24"/>
              </w:rPr>
              <w:t>1</w:t>
            </w:r>
            <w:r w:rsidR="00720D68" w:rsidRPr="00720D68">
              <w:rPr>
                <w:sz w:val="24"/>
              </w:rPr>
              <w:t>..</w:t>
            </w:r>
            <w:proofErr w:type="gramEnd"/>
            <w:r w:rsidR="00720D68" w:rsidRPr="00720D68">
              <w:rPr>
                <w:sz w:val="24"/>
              </w:rPr>
              <w:t>1</w:t>
            </w:r>
            <w:r w:rsidRPr="007B1739">
              <w:rPr>
                <w:sz w:val="24"/>
              </w:rPr>
              <w:t>)</w:t>
            </w:r>
            <w:r w:rsidRPr="007B1739">
              <w:rPr>
                <w:b/>
                <w:bCs/>
                <w:sz w:val="24"/>
              </w:rPr>
              <w:t xml:space="preserve"> </w:t>
            </w:r>
            <w:r w:rsidRPr="007B1739">
              <w:rPr>
                <w:rFonts w:ascii="Times New Roman" w:hAnsi="Times New Roman" w:cs="Times New Roman"/>
                <w:b/>
                <w:bCs/>
                <w:sz w:val="24"/>
              </w:rPr>
              <w:t>→</w:t>
            </w:r>
            <w:r w:rsidRPr="007B1739">
              <w:rPr>
                <w:b/>
                <w:bCs/>
                <w:sz w:val="24"/>
              </w:rPr>
              <w:t xml:space="preserve"> </w:t>
            </w:r>
            <w:r w:rsidRPr="007B1739">
              <w:rPr>
                <w:sz w:val="24"/>
              </w:rPr>
              <w:t>(</w:t>
            </w:r>
            <w:proofErr w:type="gramStart"/>
            <w:r w:rsidRPr="007B1739">
              <w:rPr>
                <w:sz w:val="24"/>
              </w:rPr>
              <w:t>0..</w:t>
            </w:r>
            <w:proofErr w:type="gramEnd"/>
            <w:r w:rsidRPr="007B1739">
              <w:rPr>
                <w:sz w:val="24"/>
              </w:rPr>
              <w:t>*)</w:t>
            </w:r>
            <w:r w:rsidRPr="007B1739">
              <w:rPr>
                <w:b/>
                <w:bCs/>
                <w:sz w:val="24"/>
              </w:rPr>
              <w:t xml:space="preserve"> </w:t>
            </w:r>
            <w:r w:rsidRPr="007B1739">
              <w:rPr>
                <w:sz w:val="24"/>
              </w:rPr>
              <w:t>Approval</w:t>
            </w:r>
          </w:p>
          <w:p w14:paraId="2FD96D57" w14:textId="77777777" w:rsidR="00720D68" w:rsidRDefault="00720D68" w:rsidP="007B1739">
            <w:pPr>
              <w:rPr>
                <w:sz w:val="24"/>
              </w:rPr>
            </w:pPr>
          </w:p>
          <w:p w14:paraId="36278A6C" w14:textId="7FA0F198" w:rsidR="00720D68" w:rsidRPr="006F3D69" w:rsidRDefault="00720D68" w:rsidP="007B1739">
            <w:pPr>
              <w:rPr>
                <w:b/>
                <w:bCs/>
                <w:sz w:val="40"/>
                <w:szCs w:val="40"/>
              </w:rPr>
            </w:pPr>
            <w:r w:rsidRPr="006F3D69">
              <w:rPr>
                <w:b/>
                <w:bCs/>
                <w:sz w:val="40"/>
                <w:szCs w:val="40"/>
              </w:rPr>
              <w:t>Entities and Relationships</w:t>
            </w:r>
          </w:p>
          <w:p w14:paraId="44A3D37B" w14:textId="5E286803" w:rsidR="00720D68" w:rsidRPr="00720D68" w:rsidRDefault="00720D68" w:rsidP="00720D68">
            <w:pPr>
              <w:rPr>
                <w:b/>
                <w:bCs/>
                <w:sz w:val="24"/>
              </w:rPr>
            </w:pPr>
            <w:r w:rsidRPr="006F3D69">
              <w:rPr>
                <w:b/>
                <w:bCs/>
                <w:sz w:val="24"/>
              </w:rPr>
              <w:t>Lecturer</w:t>
            </w:r>
          </w:p>
          <w:p w14:paraId="5BF4E0E9" w14:textId="44640DE6" w:rsidR="00720D68" w:rsidRPr="00720D68" w:rsidRDefault="00720D68" w:rsidP="00720D68">
            <w:pPr>
              <w:rPr>
                <w:sz w:val="24"/>
              </w:rPr>
            </w:pPr>
            <w:r>
              <w:rPr>
                <w:b/>
                <w:bCs/>
                <w:sz w:val="24"/>
              </w:rPr>
              <w:t xml:space="preserve">. </w:t>
            </w:r>
            <w:r w:rsidRPr="00720D68">
              <w:rPr>
                <w:sz w:val="24"/>
              </w:rPr>
              <w:t xml:space="preserve">Attributes: </w:t>
            </w:r>
            <w:proofErr w:type="spellStart"/>
            <w:r w:rsidRPr="00720D68">
              <w:rPr>
                <w:sz w:val="24"/>
              </w:rPr>
              <w:t>LecturerID</w:t>
            </w:r>
            <w:proofErr w:type="spellEnd"/>
            <w:r w:rsidRPr="00720D68">
              <w:rPr>
                <w:sz w:val="24"/>
              </w:rPr>
              <w:t xml:space="preserve"> (PK), Name, Department, Email</w:t>
            </w:r>
          </w:p>
          <w:p w14:paraId="5C653292" w14:textId="10909517" w:rsidR="00720D68" w:rsidRPr="00720D68" w:rsidRDefault="00720D68" w:rsidP="00720D68">
            <w:pPr>
              <w:rPr>
                <w:sz w:val="24"/>
              </w:rPr>
            </w:pPr>
            <w:r>
              <w:rPr>
                <w:b/>
                <w:bCs/>
                <w:sz w:val="24"/>
              </w:rPr>
              <w:t xml:space="preserve">. </w:t>
            </w:r>
            <w:r w:rsidRPr="00720D68">
              <w:rPr>
                <w:sz w:val="24"/>
              </w:rPr>
              <w:t>Each Lecturer can submit multiple claims.</w:t>
            </w:r>
          </w:p>
          <w:p w14:paraId="3151E268" w14:textId="29C88840" w:rsidR="00720D68" w:rsidRPr="00720D68" w:rsidRDefault="00720D68" w:rsidP="00720D68">
            <w:pPr>
              <w:rPr>
                <w:b/>
                <w:bCs/>
                <w:sz w:val="24"/>
              </w:rPr>
            </w:pPr>
            <w:r w:rsidRPr="006F3D69">
              <w:rPr>
                <w:b/>
                <w:bCs/>
                <w:sz w:val="24"/>
              </w:rPr>
              <w:t>Claim</w:t>
            </w:r>
          </w:p>
          <w:p w14:paraId="2D6781AE" w14:textId="5C8BC8C5" w:rsidR="00720D68" w:rsidRPr="00720D68" w:rsidRDefault="00720D68" w:rsidP="00720D68">
            <w:pPr>
              <w:rPr>
                <w:sz w:val="24"/>
              </w:rPr>
            </w:pPr>
            <w:r>
              <w:rPr>
                <w:b/>
                <w:bCs/>
                <w:sz w:val="24"/>
              </w:rPr>
              <w:t xml:space="preserve">. </w:t>
            </w:r>
            <w:r w:rsidRPr="00720D68">
              <w:rPr>
                <w:sz w:val="24"/>
              </w:rPr>
              <w:t xml:space="preserve">Attributes: </w:t>
            </w:r>
            <w:proofErr w:type="spellStart"/>
            <w:r w:rsidRPr="00720D68">
              <w:rPr>
                <w:sz w:val="24"/>
              </w:rPr>
              <w:t>ClaimID</w:t>
            </w:r>
            <w:proofErr w:type="spellEnd"/>
            <w:r w:rsidRPr="00720D68">
              <w:rPr>
                <w:sz w:val="24"/>
              </w:rPr>
              <w:t xml:space="preserve"> (PK), </w:t>
            </w:r>
            <w:proofErr w:type="spellStart"/>
            <w:r w:rsidRPr="00720D68">
              <w:rPr>
                <w:sz w:val="24"/>
              </w:rPr>
              <w:t>LecturerID</w:t>
            </w:r>
            <w:proofErr w:type="spellEnd"/>
            <w:r w:rsidRPr="00720D68">
              <w:rPr>
                <w:sz w:val="24"/>
              </w:rPr>
              <w:t xml:space="preserve"> (FK), </w:t>
            </w:r>
            <w:proofErr w:type="spellStart"/>
            <w:r w:rsidRPr="00720D68">
              <w:rPr>
                <w:sz w:val="24"/>
              </w:rPr>
              <w:t>DateSubmitted</w:t>
            </w:r>
            <w:proofErr w:type="spellEnd"/>
            <w:r w:rsidRPr="00720D68">
              <w:rPr>
                <w:sz w:val="24"/>
              </w:rPr>
              <w:t xml:space="preserve">, </w:t>
            </w:r>
            <w:proofErr w:type="spellStart"/>
            <w:r w:rsidRPr="00720D68">
              <w:rPr>
                <w:sz w:val="24"/>
              </w:rPr>
              <w:t>ClaimAmount</w:t>
            </w:r>
            <w:proofErr w:type="spellEnd"/>
            <w:r w:rsidRPr="00720D68">
              <w:rPr>
                <w:sz w:val="24"/>
              </w:rPr>
              <w:t>, Status, Description</w:t>
            </w:r>
          </w:p>
          <w:p w14:paraId="76E6B824" w14:textId="588FCC1D" w:rsidR="00720D68" w:rsidRPr="00720D68" w:rsidRDefault="00720D68" w:rsidP="00720D68">
            <w:pPr>
              <w:rPr>
                <w:sz w:val="24"/>
              </w:rPr>
            </w:pPr>
            <w:r>
              <w:rPr>
                <w:b/>
                <w:bCs/>
                <w:sz w:val="24"/>
              </w:rPr>
              <w:t xml:space="preserve">. </w:t>
            </w:r>
            <w:r w:rsidRPr="00720D68">
              <w:rPr>
                <w:sz w:val="24"/>
              </w:rPr>
              <w:t xml:space="preserve">Each Claim belongs to one Lecturer and may have multiple </w:t>
            </w:r>
            <w:proofErr w:type="spellStart"/>
            <w:r w:rsidRPr="00720D68">
              <w:rPr>
                <w:sz w:val="24"/>
              </w:rPr>
              <w:t>SupportingDocuments</w:t>
            </w:r>
            <w:proofErr w:type="spellEnd"/>
            <w:r w:rsidRPr="00720D68">
              <w:rPr>
                <w:sz w:val="24"/>
              </w:rPr>
              <w:t>.</w:t>
            </w:r>
          </w:p>
          <w:p w14:paraId="0C33254F" w14:textId="32A6D594" w:rsidR="00720D68" w:rsidRPr="00720D68" w:rsidRDefault="00720D68" w:rsidP="00720D68">
            <w:pPr>
              <w:rPr>
                <w:b/>
                <w:bCs/>
                <w:sz w:val="24"/>
              </w:rPr>
            </w:pPr>
            <w:proofErr w:type="spellStart"/>
            <w:r w:rsidRPr="00720D68">
              <w:rPr>
                <w:b/>
                <w:bCs/>
                <w:sz w:val="24"/>
              </w:rPr>
              <w:t>SupportingDocument</w:t>
            </w:r>
            <w:proofErr w:type="spellEnd"/>
          </w:p>
          <w:p w14:paraId="212AEE4A" w14:textId="014BE058" w:rsidR="00720D68" w:rsidRPr="00720D68" w:rsidRDefault="00720D68" w:rsidP="00720D68">
            <w:pPr>
              <w:rPr>
                <w:sz w:val="24"/>
              </w:rPr>
            </w:pPr>
            <w:r>
              <w:rPr>
                <w:b/>
                <w:bCs/>
                <w:sz w:val="24"/>
              </w:rPr>
              <w:t xml:space="preserve">. </w:t>
            </w:r>
            <w:r w:rsidRPr="00720D68">
              <w:rPr>
                <w:sz w:val="24"/>
              </w:rPr>
              <w:t xml:space="preserve">Attributes: </w:t>
            </w:r>
            <w:proofErr w:type="spellStart"/>
            <w:r w:rsidRPr="00720D68">
              <w:rPr>
                <w:sz w:val="24"/>
              </w:rPr>
              <w:t>DocumentID</w:t>
            </w:r>
            <w:proofErr w:type="spellEnd"/>
            <w:r w:rsidRPr="00720D68">
              <w:rPr>
                <w:sz w:val="24"/>
              </w:rPr>
              <w:t xml:space="preserve"> (PK), </w:t>
            </w:r>
            <w:proofErr w:type="spellStart"/>
            <w:r w:rsidRPr="00720D68">
              <w:rPr>
                <w:sz w:val="24"/>
              </w:rPr>
              <w:t>ClaimID</w:t>
            </w:r>
            <w:proofErr w:type="spellEnd"/>
            <w:r w:rsidRPr="00720D68">
              <w:rPr>
                <w:sz w:val="24"/>
              </w:rPr>
              <w:t xml:space="preserve"> (FK), </w:t>
            </w:r>
            <w:proofErr w:type="spellStart"/>
            <w:r w:rsidRPr="00720D68">
              <w:rPr>
                <w:sz w:val="24"/>
              </w:rPr>
              <w:t>FilePath</w:t>
            </w:r>
            <w:proofErr w:type="spellEnd"/>
            <w:r w:rsidRPr="00720D68">
              <w:rPr>
                <w:sz w:val="24"/>
              </w:rPr>
              <w:t>, Description</w:t>
            </w:r>
          </w:p>
          <w:p w14:paraId="07045544" w14:textId="262F15F1" w:rsidR="00720D68" w:rsidRPr="00720D68" w:rsidRDefault="00FF2093" w:rsidP="00720D68">
            <w:pPr>
              <w:rPr>
                <w:sz w:val="24"/>
              </w:rPr>
            </w:pPr>
            <w:r>
              <w:rPr>
                <w:b/>
                <w:bCs/>
                <w:sz w:val="24"/>
              </w:rPr>
              <w:t xml:space="preserve">. </w:t>
            </w:r>
            <w:r w:rsidR="00720D68" w:rsidRPr="00720D68">
              <w:rPr>
                <w:sz w:val="24"/>
              </w:rPr>
              <w:t>Each document is tied to one Claim.</w:t>
            </w:r>
          </w:p>
          <w:p w14:paraId="4C47D703" w14:textId="1A00DC85" w:rsidR="00720D68" w:rsidRPr="00720D68" w:rsidRDefault="00FF2093" w:rsidP="00720D68">
            <w:pPr>
              <w:rPr>
                <w:b/>
                <w:bCs/>
                <w:sz w:val="24"/>
              </w:rPr>
            </w:pPr>
            <w:r w:rsidRPr="006F3D69">
              <w:rPr>
                <w:b/>
                <w:bCs/>
                <w:sz w:val="24"/>
              </w:rPr>
              <w:t>Manager</w:t>
            </w:r>
          </w:p>
          <w:p w14:paraId="7B10689A" w14:textId="0303C862" w:rsidR="00720D68" w:rsidRPr="00720D68" w:rsidRDefault="00FF2093" w:rsidP="00FF2093">
            <w:pPr>
              <w:rPr>
                <w:sz w:val="24"/>
              </w:rPr>
            </w:pPr>
            <w:r>
              <w:rPr>
                <w:b/>
                <w:bCs/>
                <w:sz w:val="24"/>
              </w:rPr>
              <w:t xml:space="preserve">. </w:t>
            </w:r>
            <w:r w:rsidR="00720D68" w:rsidRPr="00720D68">
              <w:rPr>
                <w:sz w:val="24"/>
              </w:rPr>
              <w:t xml:space="preserve">Attributes: </w:t>
            </w:r>
            <w:proofErr w:type="spellStart"/>
            <w:r w:rsidR="00720D68" w:rsidRPr="00720D68">
              <w:rPr>
                <w:sz w:val="24"/>
              </w:rPr>
              <w:t>ManagerID</w:t>
            </w:r>
            <w:proofErr w:type="spellEnd"/>
            <w:r w:rsidR="00720D68" w:rsidRPr="00720D68">
              <w:rPr>
                <w:sz w:val="24"/>
              </w:rPr>
              <w:t xml:space="preserve"> (PK), Name, Role, Email</w:t>
            </w:r>
          </w:p>
          <w:p w14:paraId="3F89C5F8" w14:textId="63DF20C0" w:rsidR="00720D68" w:rsidRPr="00720D68" w:rsidRDefault="00FF2093" w:rsidP="00FF2093">
            <w:pPr>
              <w:rPr>
                <w:sz w:val="24"/>
              </w:rPr>
            </w:pPr>
            <w:r>
              <w:rPr>
                <w:b/>
                <w:bCs/>
                <w:sz w:val="24"/>
              </w:rPr>
              <w:t xml:space="preserve">. </w:t>
            </w:r>
            <w:r w:rsidR="00720D68" w:rsidRPr="00720D68">
              <w:rPr>
                <w:sz w:val="24"/>
              </w:rPr>
              <w:t>Each Manager can review multiple claims.</w:t>
            </w:r>
          </w:p>
          <w:p w14:paraId="237C95D5" w14:textId="56066A92" w:rsidR="00720D68" w:rsidRPr="00720D68" w:rsidRDefault="00FF2093" w:rsidP="00720D68">
            <w:pPr>
              <w:rPr>
                <w:b/>
                <w:bCs/>
                <w:sz w:val="24"/>
              </w:rPr>
            </w:pPr>
            <w:r w:rsidRPr="006F3D69">
              <w:rPr>
                <w:b/>
                <w:bCs/>
                <w:sz w:val="24"/>
              </w:rPr>
              <w:t>Approval</w:t>
            </w:r>
          </w:p>
          <w:p w14:paraId="7D8CE4F1" w14:textId="7B82779B" w:rsidR="00720D68" w:rsidRDefault="00FF2093" w:rsidP="00FF2093">
            <w:pPr>
              <w:rPr>
                <w:sz w:val="24"/>
              </w:rPr>
            </w:pPr>
            <w:r>
              <w:rPr>
                <w:b/>
                <w:bCs/>
                <w:sz w:val="24"/>
              </w:rPr>
              <w:t xml:space="preserve">. </w:t>
            </w:r>
            <w:r w:rsidR="00720D68" w:rsidRPr="00720D68">
              <w:rPr>
                <w:sz w:val="24"/>
              </w:rPr>
              <w:t xml:space="preserve">Attributes: </w:t>
            </w:r>
            <w:proofErr w:type="spellStart"/>
            <w:r w:rsidR="00720D68" w:rsidRPr="00720D68">
              <w:rPr>
                <w:sz w:val="24"/>
              </w:rPr>
              <w:t>ApprovalID</w:t>
            </w:r>
            <w:proofErr w:type="spellEnd"/>
            <w:r w:rsidR="00720D68" w:rsidRPr="00720D68">
              <w:rPr>
                <w:sz w:val="24"/>
              </w:rPr>
              <w:t xml:space="preserve"> (PK), </w:t>
            </w:r>
            <w:proofErr w:type="spellStart"/>
            <w:r w:rsidR="00720D68" w:rsidRPr="00720D68">
              <w:rPr>
                <w:sz w:val="24"/>
              </w:rPr>
              <w:t>ClaimID</w:t>
            </w:r>
            <w:proofErr w:type="spellEnd"/>
            <w:r w:rsidR="00720D68" w:rsidRPr="00720D68">
              <w:rPr>
                <w:sz w:val="24"/>
              </w:rPr>
              <w:t xml:space="preserve"> (FK), </w:t>
            </w:r>
            <w:proofErr w:type="spellStart"/>
            <w:r w:rsidR="00720D68" w:rsidRPr="00720D68">
              <w:rPr>
                <w:sz w:val="24"/>
              </w:rPr>
              <w:t>ManagerID</w:t>
            </w:r>
            <w:proofErr w:type="spellEnd"/>
            <w:r w:rsidR="00720D68" w:rsidRPr="00720D68">
              <w:rPr>
                <w:sz w:val="24"/>
              </w:rPr>
              <w:t xml:space="preserve"> (FK), </w:t>
            </w:r>
            <w:proofErr w:type="spellStart"/>
            <w:r w:rsidR="00720D68" w:rsidRPr="00720D68">
              <w:rPr>
                <w:sz w:val="24"/>
              </w:rPr>
              <w:t>ApprovalDate</w:t>
            </w:r>
            <w:proofErr w:type="spellEnd"/>
            <w:r w:rsidR="00720D68" w:rsidRPr="00720D68">
              <w:rPr>
                <w:sz w:val="24"/>
              </w:rPr>
              <w:t>, Decision, Comments</w:t>
            </w:r>
          </w:p>
          <w:p w14:paraId="6B1EE08C" w14:textId="5AD11089" w:rsidR="00FF2093" w:rsidRDefault="00FF2093" w:rsidP="00FF2093">
            <w:pPr>
              <w:rPr>
                <w:sz w:val="24"/>
              </w:rPr>
            </w:pPr>
            <w:r>
              <w:rPr>
                <w:b/>
                <w:bCs/>
                <w:sz w:val="24"/>
              </w:rPr>
              <w:t xml:space="preserve">. </w:t>
            </w:r>
            <w:r w:rsidRPr="00FF2093">
              <w:rPr>
                <w:sz w:val="24"/>
              </w:rPr>
              <w:t>Each Approval record connects a Claim with a Manager’s decision.</w:t>
            </w:r>
          </w:p>
          <w:p w14:paraId="200FF77B" w14:textId="77777777" w:rsidR="00FF2093" w:rsidRDefault="00FF2093" w:rsidP="00FF2093">
            <w:pPr>
              <w:rPr>
                <w:sz w:val="24"/>
              </w:rPr>
            </w:pPr>
          </w:p>
          <w:p w14:paraId="541E5662" w14:textId="2DB64DAB" w:rsidR="00FF2093" w:rsidRPr="006F3D69" w:rsidRDefault="00FF2093" w:rsidP="00FF2093">
            <w:pPr>
              <w:rPr>
                <w:b/>
                <w:bCs/>
                <w:sz w:val="40"/>
                <w:szCs w:val="40"/>
              </w:rPr>
            </w:pPr>
            <w:r w:rsidRPr="006F3D69">
              <w:rPr>
                <w:b/>
                <w:bCs/>
                <w:sz w:val="40"/>
                <w:szCs w:val="40"/>
              </w:rPr>
              <w:t>Data Attributes and Constraints</w:t>
            </w:r>
          </w:p>
          <w:p w14:paraId="185D043D" w14:textId="34D76EFE" w:rsidR="00FF2093" w:rsidRDefault="00FF2093" w:rsidP="00FF2093">
            <w:pPr>
              <w:rPr>
                <w:sz w:val="24"/>
              </w:rPr>
            </w:pPr>
            <w:r>
              <w:rPr>
                <w:b/>
                <w:bCs/>
                <w:sz w:val="24"/>
              </w:rPr>
              <w:t xml:space="preserve">. </w:t>
            </w:r>
            <w:r w:rsidRPr="006F3D69">
              <w:rPr>
                <w:b/>
                <w:bCs/>
                <w:sz w:val="24"/>
              </w:rPr>
              <w:t>Primary Keys (PK)</w:t>
            </w:r>
            <w:r>
              <w:rPr>
                <w:sz w:val="24"/>
              </w:rPr>
              <w:t>: Guarantees unique identification of records.</w:t>
            </w:r>
          </w:p>
          <w:p w14:paraId="71B96C9D" w14:textId="01293D3F" w:rsidR="00FF2093" w:rsidRPr="00FF2093" w:rsidRDefault="00FF2093" w:rsidP="00FF2093">
            <w:pPr>
              <w:rPr>
                <w:sz w:val="24"/>
              </w:rPr>
            </w:pPr>
            <w:r>
              <w:rPr>
                <w:b/>
                <w:bCs/>
                <w:sz w:val="24"/>
              </w:rPr>
              <w:t>. Foreign Keys (FK)</w:t>
            </w:r>
            <w:r>
              <w:rPr>
                <w:sz w:val="24"/>
              </w:rPr>
              <w:t>: Enforces referential integrity between tables.</w:t>
            </w:r>
          </w:p>
          <w:p w14:paraId="6754042F" w14:textId="621C6BA6" w:rsidR="00FF2093" w:rsidRPr="00FF2093" w:rsidRDefault="00FF2093" w:rsidP="00FF2093">
            <w:pPr>
              <w:rPr>
                <w:sz w:val="24"/>
              </w:rPr>
            </w:pPr>
            <w:r>
              <w:rPr>
                <w:b/>
                <w:bCs/>
                <w:sz w:val="24"/>
              </w:rPr>
              <w:t>. Status Field</w:t>
            </w:r>
            <w:r>
              <w:rPr>
                <w:sz w:val="24"/>
              </w:rPr>
              <w:t>: Constrained to values such as pending, approved, rejected to standardize claim tracking.</w:t>
            </w:r>
          </w:p>
          <w:p w14:paraId="31E50AC1" w14:textId="19C81BE2" w:rsidR="00FF2093" w:rsidRPr="00FF2093" w:rsidRDefault="00FF2093" w:rsidP="00FF2093">
            <w:pPr>
              <w:rPr>
                <w:sz w:val="24"/>
              </w:rPr>
            </w:pPr>
            <w:r>
              <w:rPr>
                <w:b/>
                <w:bCs/>
                <w:sz w:val="24"/>
              </w:rPr>
              <w:t>. Decision Field in Approval</w:t>
            </w:r>
            <w:r>
              <w:rPr>
                <w:sz w:val="24"/>
              </w:rPr>
              <w:t>: Restricted to approved or rejected values.</w:t>
            </w:r>
          </w:p>
          <w:p w14:paraId="2F707719" w14:textId="77D09F1B" w:rsidR="00FF2093" w:rsidRPr="00FF2093" w:rsidRDefault="00FF2093" w:rsidP="00FF2093">
            <w:pPr>
              <w:rPr>
                <w:sz w:val="24"/>
              </w:rPr>
            </w:pPr>
            <w:r>
              <w:rPr>
                <w:b/>
                <w:bCs/>
                <w:sz w:val="24"/>
              </w:rPr>
              <w:t>. Claim Amount</w:t>
            </w:r>
            <w:r>
              <w:rPr>
                <w:sz w:val="24"/>
              </w:rPr>
              <w:t>: Must be a positive number.</w:t>
            </w:r>
          </w:p>
          <w:p w14:paraId="27842E66" w14:textId="090136E0" w:rsidR="00FF2093" w:rsidRDefault="00FF2093" w:rsidP="00FF2093">
            <w:pPr>
              <w:rPr>
                <w:sz w:val="24"/>
              </w:rPr>
            </w:pPr>
            <w:r>
              <w:rPr>
                <w:b/>
                <w:bCs/>
                <w:sz w:val="24"/>
              </w:rPr>
              <w:t>. Data Fields</w:t>
            </w:r>
            <w:r>
              <w:rPr>
                <w:sz w:val="24"/>
              </w:rPr>
              <w:t>: Must store valid calendar dates.</w:t>
            </w:r>
          </w:p>
          <w:p w14:paraId="27C9DD26" w14:textId="77777777" w:rsidR="006F3D69" w:rsidRDefault="006F3D69" w:rsidP="00FF2093">
            <w:pPr>
              <w:rPr>
                <w:sz w:val="24"/>
              </w:rPr>
            </w:pPr>
          </w:p>
          <w:p w14:paraId="5537E8A5" w14:textId="44FAC004" w:rsidR="006F3D69" w:rsidRPr="006F3D69" w:rsidRDefault="006F3D69" w:rsidP="00FF2093">
            <w:pPr>
              <w:rPr>
                <w:b/>
                <w:bCs/>
                <w:sz w:val="40"/>
                <w:szCs w:val="40"/>
              </w:rPr>
            </w:pPr>
            <w:r w:rsidRPr="006F3D69">
              <w:rPr>
                <w:b/>
                <w:bCs/>
                <w:sz w:val="40"/>
                <w:szCs w:val="40"/>
              </w:rPr>
              <w:t>Rationale for Data Model</w:t>
            </w:r>
          </w:p>
          <w:p w14:paraId="73CDB706" w14:textId="4CC47BC6" w:rsidR="006F3D69" w:rsidRPr="006F3D69" w:rsidRDefault="006F3D69" w:rsidP="00FF2093">
            <w:pPr>
              <w:rPr>
                <w:sz w:val="24"/>
              </w:rPr>
            </w:pPr>
            <w:r>
              <w:rPr>
                <w:b/>
                <w:bCs/>
                <w:sz w:val="24"/>
              </w:rPr>
              <w:t xml:space="preserve">. </w:t>
            </w:r>
            <w:r w:rsidRPr="006F3D69">
              <w:rPr>
                <w:b/>
                <w:bCs/>
                <w:sz w:val="24"/>
              </w:rPr>
              <w:t>Data integrity</w:t>
            </w:r>
            <w:r>
              <w:rPr>
                <w:sz w:val="24"/>
              </w:rPr>
              <w:t xml:space="preserve"> through primary and foreign keys.</w:t>
            </w:r>
          </w:p>
          <w:p w14:paraId="16E1DD57" w14:textId="46A98702" w:rsidR="006F3D69" w:rsidRPr="006F3D69" w:rsidRDefault="006F3D69" w:rsidP="00FF2093">
            <w:pPr>
              <w:rPr>
                <w:sz w:val="24"/>
              </w:rPr>
            </w:pPr>
            <w:r>
              <w:rPr>
                <w:b/>
                <w:bCs/>
                <w:sz w:val="24"/>
              </w:rPr>
              <w:t xml:space="preserve">. </w:t>
            </w:r>
            <w:r w:rsidRPr="006F3D69">
              <w:rPr>
                <w:b/>
                <w:bCs/>
                <w:sz w:val="24"/>
              </w:rPr>
              <w:t>Flexibility</w:t>
            </w:r>
            <w:r>
              <w:rPr>
                <w:sz w:val="24"/>
              </w:rPr>
              <w:t xml:space="preserve"> to handle one-to-many relationships.</w:t>
            </w:r>
          </w:p>
          <w:p w14:paraId="0BC572C4" w14:textId="0180D64A" w:rsidR="006F3D69" w:rsidRPr="006F3D69" w:rsidRDefault="006F3D69" w:rsidP="00FF2093">
            <w:pPr>
              <w:rPr>
                <w:sz w:val="24"/>
              </w:rPr>
            </w:pPr>
            <w:r>
              <w:rPr>
                <w:b/>
                <w:bCs/>
                <w:sz w:val="24"/>
              </w:rPr>
              <w:t xml:space="preserve">. </w:t>
            </w:r>
            <w:r w:rsidRPr="006F3D69">
              <w:rPr>
                <w:b/>
                <w:bCs/>
                <w:sz w:val="24"/>
              </w:rPr>
              <w:t>Scalability</w:t>
            </w:r>
            <w:r>
              <w:rPr>
                <w:sz w:val="24"/>
              </w:rPr>
              <w:t xml:space="preserve"> for future integration with payroll systems or audit logs.</w:t>
            </w:r>
          </w:p>
          <w:p w14:paraId="51ECD15B" w14:textId="4C070521" w:rsidR="006F3D69" w:rsidRDefault="006F3D69" w:rsidP="00FF2093">
            <w:pPr>
              <w:rPr>
                <w:sz w:val="24"/>
              </w:rPr>
            </w:pPr>
            <w:r>
              <w:rPr>
                <w:b/>
                <w:bCs/>
                <w:sz w:val="24"/>
              </w:rPr>
              <w:t xml:space="preserve">. </w:t>
            </w:r>
            <w:r w:rsidRPr="006F3D69">
              <w:rPr>
                <w:b/>
                <w:bCs/>
                <w:sz w:val="24"/>
              </w:rPr>
              <w:t>Clarity</w:t>
            </w:r>
            <w:r>
              <w:rPr>
                <w:sz w:val="24"/>
              </w:rPr>
              <w:t xml:space="preserve"> by organizing information into distinct and normalizing entities that reduce redundancy.</w:t>
            </w:r>
          </w:p>
          <w:p w14:paraId="3018E144" w14:textId="3E021D85" w:rsidR="006F3D69" w:rsidRDefault="006F3D69" w:rsidP="00FF2093">
            <w:pPr>
              <w:rPr>
                <w:sz w:val="24"/>
              </w:rPr>
            </w:pPr>
            <w:r>
              <w:rPr>
                <w:sz w:val="24"/>
              </w:rPr>
              <w:t>This database design makes sure that the system can support the full claim cycle.</w:t>
            </w:r>
          </w:p>
          <w:p w14:paraId="2D07C50E" w14:textId="77777777" w:rsidR="006F3D69" w:rsidRDefault="006F3D69" w:rsidP="00FF2093">
            <w:pPr>
              <w:rPr>
                <w:sz w:val="24"/>
              </w:rPr>
            </w:pPr>
          </w:p>
          <w:p w14:paraId="39FDEDCE" w14:textId="77777777" w:rsidR="006F3D69" w:rsidRDefault="006F3D69" w:rsidP="00FF2093">
            <w:pPr>
              <w:rPr>
                <w:sz w:val="24"/>
              </w:rPr>
            </w:pPr>
          </w:p>
          <w:p w14:paraId="49D0759B" w14:textId="77777777" w:rsidR="006F3D69" w:rsidRDefault="006F3D69" w:rsidP="00FF2093">
            <w:pPr>
              <w:rPr>
                <w:sz w:val="24"/>
              </w:rPr>
            </w:pPr>
          </w:p>
          <w:p w14:paraId="7A4F0C29" w14:textId="69649EF6" w:rsidR="006F3D69" w:rsidRDefault="006F3D69" w:rsidP="00FF2093">
            <w:pPr>
              <w:rPr>
                <w:sz w:val="24"/>
              </w:rPr>
            </w:pPr>
            <w:r w:rsidRPr="003B14B1">
              <w:rPr>
                <w:b/>
                <w:bCs/>
                <w:noProof/>
                <w:sz w:val="40"/>
                <w:szCs w:val="40"/>
                <w:u w:val="single"/>
              </w:rPr>
              <w:lastRenderedPageBreak/>
              <w:drawing>
                <wp:inline distT="0" distB="0" distL="0" distR="0" wp14:anchorId="54333D80" wp14:editId="4CCB3430">
                  <wp:extent cx="5943600" cy="4368800"/>
                  <wp:effectExtent l="0" t="0" r="0" b="0"/>
                  <wp:docPr id="13656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05904" name=""/>
                          <pic:cNvPicPr/>
                        </pic:nvPicPr>
                        <pic:blipFill>
                          <a:blip r:embed="rId11"/>
                          <a:stretch>
                            <a:fillRect/>
                          </a:stretch>
                        </pic:blipFill>
                        <pic:spPr>
                          <a:xfrm>
                            <a:off x="0" y="0"/>
                            <a:ext cx="5943600" cy="4368800"/>
                          </a:xfrm>
                          <a:prstGeom prst="rect">
                            <a:avLst/>
                          </a:prstGeom>
                        </pic:spPr>
                      </pic:pic>
                    </a:graphicData>
                  </a:graphic>
                </wp:inline>
              </w:drawing>
            </w:r>
          </w:p>
          <w:p w14:paraId="719F9365" w14:textId="77777777" w:rsidR="006F3D69" w:rsidRDefault="006F3D69" w:rsidP="00FF2093">
            <w:pPr>
              <w:rPr>
                <w:sz w:val="24"/>
              </w:rPr>
            </w:pPr>
          </w:p>
          <w:p w14:paraId="02DC2993" w14:textId="77777777" w:rsidR="006F3D69" w:rsidRDefault="006F3D69" w:rsidP="00FF2093">
            <w:pPr>
              <w:rPr>
                <w:sz w:val="24"/>
              </w:rPr>
            </w:pPr>
          </w:p>
          <w:p w14:paraId="7F864107" w14:textId="77777777" w:rsidR="006F3D69" w:rsidRDefault="006F3D69" w:rsidP="00FF2093">
            <w:pPr>
              <w:rPr>
                <w:sz w:val="24"/>
              </w:rPr>
            </w:pPr>
          </w:p>
          <w:p w14:paraId="43382D23" w14:textId="77777777" w:rsidR="006F3D69" w:rsidRDefault="006F3D69" w:rsidP="00FF2093">
            <w:pPr>
              <w:rPr>
                <w:sz w:val="24"/>
              </w:rPr>
            </w:pPr>
          </w:p>
          <w:p w14:paraId="71296252" w14:textId="77777777" w:rsidR="006F3D69" w:rsidRDefault="006F3D69" w:rsidP="00FF2093">
            <w:pPr>
              <w:rPr>
                <w:sz w:val="24"/>
              </w:rPr>
            </w:pPr>
          </w:p>
          <w:p w14:paraId="35086760" w14:textId="77777777" w:rsidR="006F3D69" w:rsidRDefault="006F3D69" w:rsidP="00FF2093">
            <w:pPr>
              <w:rPr>
                <w:sz w:val="24"/>
              </w:rPr>
            </w:pPr>
          </w:p>
          <w:p w14:paraId="2D06A6C5" w14:textId="77777777" w:rsidR="006F3D69" w:rsidRDefault="006F3D69" w:rsidP="00FF2093">
            <w:pPr>
              <w:rPr>
                <w:sz w:val="24"/>
              </w:rPr>
            </w:pPr>
          </w:p>
          <w:p w14:paraId="5E02BBBD" w14:textId="77777777" w:rsidR="006F3D69" w:rsidRDefault="006F3D69" w:rsidP="00FF2093">
            <w:pPr>
              <w:rPr>
                <w:sz w:val="24"/>
              </w:rPr>
            </w:pPr>
          </w:p>
          <w:p w14:paraId="7296A3B7" w14:textId="77777777" w:rsidR="006F3D69" w:rsidRDefault="006F3D69" w:rsidP="00FF2093">
            <w:pPr>
              <w:rPr>
                <w:sz w:val="24"/>
              </w:rPr>
            </w:pPr>
          </w:p>
          <w:p w14:paraId="43E0094E" w14:textId="77777777" w:rsidR="006F3D69" w:rsidRDefault="006F3D69" w:rsidP="00FF2093">
            <w:pPr>
              <w:rPr>
                <w:sz w:val="24"/>
              </w:rPr>
            </w:pPr>
          </w:p>
          <w:p w14:paraId="7FDAA4F5" w14:textId="77777777" w:rsidR="006F3D69" w:rsidRDefault="006F3D69" w:rsidP="00FF2093">
            <w:pPr>
              <w:rPr>
                <w:sz w:val="24"/>
              </w:rPr>
            </w:pPr>
          </w:p>
          <w:p w14:paraId="04BFBC97" w14:textId="77777777" w:rsidR="006F3D69" w:rsidRDefault="006F3D69" w:rsidP="00FF2093">
            <w:pPr>
              <w:rPr>
                <w:sz w:val="24"/>
              </w:rPr>
            </w:pPr>
          </w:p>
          <w:p w14:paraId="43E2CCD8" w14:textId="77777777" w:rsidR="006F3D69" w:rsidRDefault="006F3D69" w:rsidP="00FF2093">
            <w:pPr>
              <w:rPr>
                <w:sz w:val="24"/>
              </w:rPr>
            </w:pPr>
          </w:p>
          <w:p w14:paraId="2192B73D" w14:textId="77777777" w:rsidR="006F3D69" w:rsidRDefault="006F3D69" w:rsidP="00FF2093">
            <w:pPr>
              <w:rPr>
                <w:sz w:val="24"/>
              </w:rPr>
            </w:pPr>
          </w:p>
          <w:p w14:paraId="666207DA" w14:textId="77777777" w:rsidR="006F3D69" w:rsidRDefault="006F3D69" w:rsidP="00FF2093">
            <w:pPr>
              <w:rPr>
                <w:sz w:val="24"/>
              </w:rPr>
            </w:pPr>
          </w:p>
          <w:p w14:paraId="3835B268" w14:textId="77777777" w:rsidR="006F3D69" w:rsidRDefault="006F3D69" w:rsidP="00FF2093">
            <w:pPr>
              <w:rPr>
                <w:sz w:val="24"/>
              </w:rPr>
            </w:pPr>
          </w:p>
          <w:p w14:paraId="40F04129" w14:textId="77777777" w:rsidR="006F3D69" w:rsidRDefault="006F3D69" w:rsidP="00FF2093">
            <w:pPr>
              <w:rPr>
                <w:sz w:val="24"/>
              </w:rPr>
            </w:pPr>
          </w:p>
          <w:p w14:paraId="1BF668E8" w14:textId="77777777" w:rsidR="006F3D69" w:rsidRDefault="006F3D69" w:rsidP="00FF2093">
            <w:pPr>
              <w:rPr>
                <w:sz w:val="24"/>
              </w:rPr>
            </w:pPr>
          </w:p>
          <w:p w14:paraId="7F6B7A79" w14:textId="77777777" w:rsidR="006F3D69" w:rsidRDefault="006F3D69" w:rsidP="00FF2093">
            <w:pPr>
              <w:rPr>
                <w:sz w:val="24"/>
              </w:rPr>
            </w:pPr>
          </w:p>
          <w:p w14:paraId="7BC9BE55" w14:textId="77777777" w:rsidR="006F3D69" w:rsidRDefault="006F3D69" w:rsidP="00FF2093">
            <w:pPr>
              <w:rPr>
                <w:sz w:val="24"/>
              </w:rPr>
            </w:pPr>
          </w:p>
          <w:p w14:paraId="29187A7B" w14:textId="77777777" w:rsidR="006F3D69" w:rsidRDefault="006F3D69" w:rsidP="00FF2093">
            <w:pPr>
              <w:rPr>
                <w:sz w:val="24"/>
              </w:rPr>
            </w:pPr>
          </w:p>
          <w:p w14:paraId="72AF23EE" w14:textId="77777777" w:rsidR="006F3D69" w:rsidRDefault="006F3D69" w:rsidP="00FF2093">
            <w:pPr>
              <w:rPr>
                <w:sz w:val="24"/>
              </w:rPr>
            </w:pPr>
          </w:p>
          <w:p w14:paraId="2B805BE3" w14:textId="77777777" w:rsidR="006F3D69" w:rsidRDefault="006F3D69" w:rsidP="00FF2093">
            <w:pPr>
              <w:rPr>
                <w:sz w:val="24"/>
              </w:rPr>
            </w:pPr>
          </w:p>
          <w:p w14:paraId="3D8E5797" w14:textId="77777777" w:rsidR="006F3D69" w:rsidRDefault="006F3D69" w:rsidP="00FF2093">
            <w:pPr>
              <w:rPr>
                <w:sz w:val="24"/>
              </w:rPr>
            </w:pPr>
          </w:p>
          <w:p w14:paraId="0D977130" w14:textId="77777777" w:rsidR="006F3D69" w:rsidRDefault="006F3D69" w:rsidP="00FF2093">
            <w:pPr>
              <w:rPr>
                <w:sz w:val="24"/>
              </w:rPr>
            </w:pPr>
          </w:p>
          <w:p w14:paraId="2D827C19" w14:textId="77777777" w:rsidR="006F3D69" w:rsidRDefault="006F3D69" w:rsidP="00FF2093">
            <w:pPr>
              <w:rPr>
                <w:sz w:val="24"/>
              </w:rPr>
            </w:pPr>
          </w:p>
          <w:p w14:paraId="77C1B1B4" w14:textId="77777777" w:rsidR="006F3D69" w:rsidRDefault="006F3D69" w:rsidP="00FF2093">
            <w:pPr>
              <w:rPr>
                <w:sz w:val="24"/>
              </w:rPr>
            </w:pPr>
          </w:p>
          <w:p w14:paraId="7A2FC29E" w14:textId="77777777" w:rsidR="006F3D69" w:rsidRDefault="006F3D69" w:rsidP="00FF2093">
            <w:pPr>
              <w:rPr>
                <w:sz w:val="24"/>
              </w:rPr>
            </w:pPr>
          </w:p>
          <w:p w14:paraId="5A5C5F6A" w14:textId="77777777" w:rsidR="006F3D69" w:rsidRDefault="006F3D69" w:rsidP="00FF2093">
            <w:pPr>
              <w:rPr>
                <w:sz w:val="24"/>
              </w:rPr>
            </w:pPr>
          </w:p>
          <w:p w14:paraId="34508D73" w14:textId="026FC988" w:rsidR="006F3D69" w:rsidRDefault="006B16AC" w:rsidP="006F3D69">
            <w:pPr>
              <w:pStyle w:val="Heading3"/>
              <w:rPr>
                <w:sz w:val="48"/>
                <w:szCs w:val="48"/>
              </w:rPr>
            </w:pPr>
            <w:r>
              <w:rPr>
                <w:sz w:val="48"/>
                <w:szCs w:val="48"/>
              </w:rPr>
              <w:lastRenderedPageBreak/>
              <w:t>Graphical User Interface</w:t>
            </w:r>
          </w:p>
          <w:p w14:paraId="47D33F16" w14:textId="77777777" w:rsidR="006B16AC" w:rsidRDefault="006B16AC" w:rsidP="006B16AC"/>
          <w:p w14:paraId="301B8E3C" w14:textId="718AF2B2" w:rsidR="006B16AC" w:rsidRPr="00F6789F" w:rsidRDefault="006B16AC" w:rsidP="006B16AC">
            <w:pPr>
              <w:rPr>
                <w:b/>
                <w:bCs/>
                <w:sz w:val="40"/>
                <w:szCs w:val="40"/>
              </w:rPr>
            </w:pPr>
            <w:r w:rsidRPr="00F6789F">
              <w:rPr>
                <w:b/>
                <w:bCs/>
                <w:sz w:val="40"/>
                <w:szCs w:val="40"/>
              </w:rPr>
              <w:t>GUI Layout and Technology</w:t>
            </w:r>
          </w:p>
          <w:p w14:paraId="24157D81" w14:textId="1A0315F9" w:rsidR="006B16AC" w:rsidRDefault="006B16AC" w:rsidP="006B16AC">
            <w:r>
              <w:t>This prototype for the Contract Monthly Claim System (CMCS) is implemented using an MVC. Using this approach allows clean separation design, logic and data representation. If the system were extended in the future the MVC structure would also support integration.</w:t>
            </w:r>
          </w:p>
          <w:p w14:paraId="4B46621E" w14:textId="77777777" w:rsidR="006B16AC" w:rsidRDefault="006B16AC" w:rsidP="006B16AC"/>
          <w:p w14:paraId="34E90E64" w14:textId="4A20DE8F" w:rsidR="006B16AC" w:rsidRPr="00F6789F" w:rsidRDefault="006B16AC" w:rsidP="006B16AC">
            <w:pPr>
              <w:rPr>
                <w:b/>
                <w:bCs/>
                <w:sz w:val="40"/>
                <w:szCs w:val="40"/>
              </w:rPr>
            </w:pPr>
            <w:r w:rsidRPr="00F6789F">
              <w:rPr>
                <w:b/>
                <w:bCs/>
                <w:sz w:val="40"/>
                <w:szCs w:val="40"/>
              </w:rPr>
              <w:t>Key Screens</w:t>
            </w:r>
          </w:p>
          <w:p w14:paraId="03BCC4C5" w14:textId="76663711" w:rsidR="006B16AC" w:rsidRDefault="006B16AC" w:rsidP="006B16AC">
            <w:pPr>
              <w:pStyle w:val="ListParagraph"/>
              <w:numPr>
                <w:ilvl w:val="0"/>
                <w:numId w:val="9"/>
              </w:numPr>
              <w:rPr>
                <w:b/>
                <w:bCs/>
              </w:rPr>
            </w:pPr>
            <w:r>
              <w:rPr>
                <w:b/>
                <w:bCs/>
              </w:rPr>
              <w:t>Lecturer Dashboard</w:t>
            </w:r>
            <w:r>
              <w:t>: This provides an overview of submitted claims, statuses and an option to create a new claim.</w:t>
            </w:r>
          </w:p>
          <w:p w14:paraId="479CEED5" w14:textId="74001FEA" w:rsidR="006B16AC" w:rsidRDefault="006B16AC" w:rsidP="006B16AC">
            <w:pPr>
              <w:pStyle w:val="ListParagraph"/>
              <w:numPr>
                <w:ilvl w:val="0"/>
                <w:numId w:val="9"/>
              </w:numPr>
              <w:rPr>
                <w:b/>
                <w:bCs/>
              </w:rPr>
            </w:pPr>
            <w:r>
              <w:rPr>
                <w:b/>
                <w:bCs/>
              </w:rPr>
              <w:t>Claim Submission Form</w:t>
            </w:r>
            <w:r>
              <w:t>: This allows lecturers to enter claim details and upload supporting documents.</w:t>
            </w:r>
          </w:p>
          <w:p w14:paraId="1DD8C628" w14:textId="7F635218" w:rsidR="006B16AC" w:rsidRDefault="006B16AC" w:rsidP="006B16AC">
            <w:pPr>
              <w:pStyle w:val="ListParagraph"/>
              <w:numPr>
                <w:ilvl w:val="0"/>
                <w:numId w:val="9"/>
              </w:numPr>
              <w:rPr>
                <w:b/>
                <w:bCs/>
              </w:rPr>
            </w:pPr>
            <w:r>
              <w:rPr>
                <w:b/>
                <w:bCs/>
              </w:rPr>
              <w:t>Document Upload Page</w:t>
            </w:r>
            <w:r>
              <w:t>: This enables attaching multiple files to a claim.</w:t>
            </w:r>
          </w:p>
          <w:p w14:paraId="2A8409C5" w14:textId="4D172B6C" w:rsidR="006B16AC" w:rsidRDefault="006B16AC" w:rsidP="006B16AC">
            <w:pPr>
              <w:pStyle w:val="ListParagraph"/>
              <w:numPr>
                <w:ilvl w:val="0"/>
                <w:numId w:val="9"/>
              </w:numPr>
              <w:rPr>
                <w:b/>
                <w:bCs/>
              </w:rPr>
            </w:pPr>
            <w:r>
              <w:rPr>
                <w:b/>
                <w:bCs/>
              </w:rPr>
              <w:t>Manager Dashboard</w:t>
            </w:r>
            <w:r>
              <w:t xml:space="preserve">: Displays pending claims </w:t>
            </w:r>
            <w:r w:rsidR="00B17D37">
              <w:t>requiring review with filters to show approval and rejected claims</w:t>
            </w:r>
          </w:p>
          <w:p w14:paraId="7837BEA8" w14:textId="1289829A" w:rsidR="006B16AC" w:rsidRPr="00B17D37" w:rsidRDefault="006B16AC" w:rsidP="006B16AC">
            <w:pPr>
              <w:pStyle w:val="ListParagraph"/>
              <w:numPr>
                <w:ilvl w:val="0"/>
                <w:numId w:val="9"/>
              </w:numPr>
              <w:rPr>
                <w:b/>
                <w:bCs/>
              </w:rPr>
            </w:pPr>
            <w:r>
              <w:rPr>
                <w:b/>
                <w:bCs/>
              </w:rPr>
              <w:t>Claim Tracking Page</w:t>
            </w:r>
            <w:r w:rsidR="00B17D37">
              <w:t>: This allows lecturers to view the progress and status of the submitted claims.</w:t>
            </w:r>
          </w:p>
          <w:p w14:paraId="59D6440A" w14:textId="77777777" w:rsidR="00B17D37" w:rsidRDefault="00B17D37" w:rsidP="00B17D37">
            <w:pPr>
              <w:pStyle w:val="ListParagraph"/>
              <w:rPr>
                <w:b/>
                <w:bCs/>
              </w:rPr>
            </w:pPr>
          </w:p>
          <w:p w14:paraId="08E04B44" w14:textId="42249AAC" w:rsidR="00B17D37" w:rsidRPr="00F6789F" w:rsidRDefault="00B17D37" w:rsidP="00B17D37">
            <w:pPr>
              <w:rPr>
                <w:b/>
                <w:bCs/>
                <w:sz w:val="40"/>
                <w:szCs w:val="40"/>
              </w:rPr>
            </w:pPr>
            <w:r w:rsidRPr="00F6789F">
              <w:rPr>
                <w:b/>
                <w:bCs/>
                <w:sz w:val="40"/>
                <w:szCs w:val="40"/>
              </w:rPr>
              <w:t>Usability, Consistency and Accessibility Principles</w:t>
            </w:r>
          </w:p>
          <w:p w14:paraId="0FDFD9DA" w14:textId="1558947C" w:rsidR="00B17D37" w:rsidRPr="00B17D37" w:rsidRDefault="00B17D37" w:rsidP="00B17D37">
            <w:r>
              <w:rPr>
                <w:b/>
                <w:bCs/>
              </w:rPr>
              <w:t>. Usability</w:t>
            </w:r>
            <w:r>
              <w:t>: Forms use clear labels, mandatory field indicators and validation feedback which is used to minimize input errors and navigation is simplified with a sidebar menu.</w:t>
            </w:r>
          </w:p>
          <w:p w14:paraId="57856EE4" w14:textId="63B536D5" w:rsidR="00B17D37" w:rsidRPr="00B17D37" w:rsidRDefault="00B17D37" w:rsidP="00B17D37">
            <w:r>
              <w:rPr>
                <w:b/>
                <w:bCs/>
              </w:rPr>
              <w:t>. Consistency</w:t>
            </w:r>
            <w:r>
              <w:t>: Uniform layouts, consistent button styles and recurring icons make sure that the user can quickly recognize functions across different screens.</w:t>
            </w:r>
          </w:p>
          <w:p w14:paraId="06D0B0A8" w14:textId="2747463F" w:rsidR="00B17D37" w:rsidRDefault="00B17D37" w:rsidP="00B17D37">
            <w:r>
              <w:rPr>
                <w:b/>
                <w:bCs/>
              </w:rPr>
              <w:t>. Accessibility</w:t>
            </w:r>
            <w:r>
              <w:t>: High-contrast colors and readable fronts were chosen to ensure legibility. Input fields and buttons follow accessibility standards for keyboard navigation and screen readers.</w:t>
            </w:r>
          </w:p>
          <w:p w14:paraId="38BB0F5A" w14:textId="77777777" w:rsidR="00F6789F" w:rsidRDefault="00F6789F" w:rsidP="00B17D37"/>
          <w:p w14:paraId="2E71AC18" w14:textId="707EC4D7" w:rsidR="00F6789F" w:rsidRDefault="00F6789F" w:rsidP="00B17D37">
            <w:pPr>
              <w:rPr>
                <w:b/>
                <w:bCs/>
                <w:sz w:val="40"/>
                <w:szCs w:val="40"/>
              </w:rPr>
            </w:pPr>
            <w:r w:rsidRPr="00F6789F">
              <w:rPr>
                <w:b/>
                <w:bCs/>
                <w:sz w:val="40"/>
                <w:szCs w:val="40"/>
              </w:rPr>
              <w:t>Wireframes and Screenshots</w:t>
            </w:r>
          </w:p>
          <w:p w14:paraId="6CFC3063" w14:textId="50B701B8" w:rsidR="00F6789F" w:rsidRPr="00F6789F" w:rsidRDefault="00F6789F" w:rsidP="00F6789F">
            <w:pPr>
              <w:rPr>
                <w:b/>
                <w:bCs/>
                <w:sz w:val="24"/>
              </w:rPr>
            </w:pPr>
            <w:r w:rsidRPr="00F6789F">
              <w:rPr>
                <w:b/>
                <w:bCs/>
                <w:sz w:val="40"/>
                <w:szCs w:val="40"/>
              </w:rPr>
              <w:t>1.</w:t>
            </w:r>
            <w:r>
              <w:rPr>
                <w:b/>
                <w:bCs/>
                <w:sz w:val="24"/>
              </w:rPr>
              <w:t xml:space="preserve"> </w:t>
            </w:r>
            <w:r w:rsidRPr="00F6789F">
              <w:rPr>
                <w:b/>
                <w:bCs/>
                <w:sz w:val="24"/>
              </w:rPr>
              <w:t>Dashboard</w:t>
            </w:r>
          </w:p>
          <w:p w14:paraId="3916D947" w14:textId="17C9C424" w:rsidR="00F6789F" w:rsidRDefault="00F6789F" w:rsidP="00F6789F">
            <w:r w:rsidRPr="00D35765">
              <w:rPr>
                <w:b/>
                <w:bCs/>
                <w:noProof/>
                <w:sz w:val="40"/>
                <w:szCs w:val="40"/>
                <w:u w:val="single"/>
              </w:rPr>
              <w:lastRenderedPageBreak/>
              <w:drawing>
                <wp:inline distT="0" distB="0" distL="0" distR="0" wp14:anchorId="327659D1" wp14:editId="01607E5F">
                  <wp:extent cx="5943600" cy="2277110"/>
                  <wp:effectExtent l="0" t="0" r="0" b="8890"/>
                  <wp:docPr id="113606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62427"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277110"/>
                          </a:xfrm>
                          <a:prstGeom prst="rect">
                            <a:avLst/>
                          </a:prstGeom>
                        </pic:spPr>
                      </pic:pic>
                    </a:graphicData>
                  </a:graphic>
                </wp:inline>
              </w:drawing>
            </w:r>
          </w:p>
          <w:p w14:paraId="0BCFA5B8" w14:textId="282B7C30" w:rsidR="00F6789F" w:rsidRDefault="00F6789F" w:rsidP="00F6789F">
            <w:pPr>
              <w:rPr>
                <w:b/>
                <w:bCs/>
              </w:rPr>
            </w:pPr>
            <w:r w:rsidRPr="00F6789F">
              <w:rPr>
                <w:b/>
                <w:bCs/>
              </w:rPr>
              <w:t xml:space="preserve">2. </w:t>
            </w:r>
            <w:r>
              <w:rPr>
                <w:b/>
                <w:bCs/>
              </w:rPr>
              <w:t>Lecturers</w:t>
            </w:r>
          </w:p>
          <w:p w14:paraId="0E342FB5" w14:textId="6C02743B" w:rsidR="00F6789F" w:rsidRDefault="00F6789F" w:rsidP="00F6789F">
            <w:pPr>
              <w:rPr>
                <w:b/>
                <w:bCs/>
              </w:rPr>
            </w:pPr>
            <w:r w:rsidRPr="00E41768">
              <w:rPr>
                <w:b/>
                <w:bCs/>
                <w:noProof/>
                <w:sz w:val="40"/>
                <w:szCs w:val="40"/>
                <w:u w:val="single"/>
              </w:rPr>
              <w:drawing>
                <wp:inline distT="0" distB="0" distL="0" distR="0" wp14:anchorId="3531E0E3" wp14:editId="0D159E6E">
                  <wp:extent cx="5943600" cy="2063750"/>
                  <wp:effectExtent l="0" t="0" r="0" b="0"/>
                  <wp:docPr id="340197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97157"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14:paraId="678FF883" w14:textId="2A42826E" w:rsidR="00F6789F" w:rsidRDefault="00F6789F" w:rsidP="00F6789F">
            <w:pPr>
              <w:rPr>
                <w:b/>
                <w:bCs/>
              </w:rPr>
            </w:pPr>
            <w:r w:rsidRPr="003452EA">
              <w:rPr>
                <w:b/>
                <w:bCs/>
                <w:noProof/>
                <w:sz w:val="40"/>
                <w:szCs w:val="40"/>
                <w:u w:val="single"/>
              </w:rPr>
              <w:drawing>
                <wp:inline distT="0" distB="0" distL="0" distR="0" wp14:anchorId="54927799" wp14:editId="120306EB">
                  <wp:extent cx="5943600" cy="2888615"/>
                  <wp:effectExtent l="0" t="0" r="0" b="6985"/>
                  <wp:docPr id="2085357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57927"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14:paraId="4210782B" w14:textId="74B69BAA" w:rsidR="00F6789F" w:rsidRDefault="00F6789F" w:rsidP="00F6789F">
            <w:pPr>
              <w:rPr>
                <w:b/>
                <w:bCs/>
              </w:rPr>
            </w:pPr>
            <w:r>
              <w:rPr>
                <w:b/>
                <w:bCs/>
              </w:rPr>
              <w:t>3. Claims</w:t>
            </w:r>
          </w:p>
          <w:p w14:paraId="44A311B3" w14:textId="7BA72CD4" w:rsidR="00F6789F" w:rsidRPr="00F6789F" w:rsidRDefault="00F6789F" w:rsidP="00F6789F">
            <w:pPr>
              <w:rPr>
                <w:b/>
                <w:bCs/>
              </w:rPr>
            </w:pPr>
            <w:r w:rsidRPr="00770281">
              <w:rPr>
                <w:b/>
                <w:bCs/>
                <w:noProof/>
                <w:sz w:val="40"/>
                <w:szCs w:val="40"/>
                <w:u w:val="single"/>
              </w:rPr>
              <w:lastRenderedPageBreak/>
              <w:drawing>
                <wp:anchor distT="0" distB="0" distL="114300" distR="114300" simplePos="0" relativeHeight="251667456" behindDoc="1" locked="0" layoutInCell="1" allowOverlap="1" wp14:anchorId="576FC39D" wp14:editId="75B04EF3">
                  <wp:simplePos x="0" y="0"/>
                  <wp:positionH relativeFrom="margin">
                    <wp:posOffset>5715</wp:posOffset>
                  </wp:positionH>
                  <wp:positionV relativeFrom="page">
                    <wp:posOffset>207645</wp:posOffset>
                  </wp:positionV>
                  <wp:extent cx="5943600" cy="2742565"/>
                  <wp:effectExtent l="0" t="0" r="0" b="635"/>
                  <wp:wrapTight wrapText="bothSides">
                    <wp:wrapPolygon edited="0">
                      <wp:start x="0" y="0"/>
                      <wp:lineTo x="0" y="21455"/>
                      <wp:lineTo x="21531" y="21455"/>
                      <wp:lineTo x="21531" y="0"/>
                      <wp:lineTo x="0" y="0"/>
                    </wp:wrapPolygon>
                  </wp:wrapTight>
                  <wp:docPr id="119543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35302"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42565"/>
                          </a:xfrm>
                          <a:prstGeom prst="rect">
                            <a:avLst/>
                          </a:prstGeom>
                        </pic:spPr>
                      </pic:pic>
                    </a:graphicData>
                  </a:graphic>
                </wp:anchor>
              </w:drawing>
            </w:r>
          </w:p>
          <w:p w14:paraId="2B6D1ADA" w14:textId="2669740A" w:rsidR="00F6789F" w:rsidRPr="00F6789F" w:rsidRDefault="00F6789F" w:rsidP="00F6789F">
            <w:pPr>
              <w:rPr>
                <w:b/>
                <w:bCs/>
                <w:sz w:val="40"/>
                <w:szCs w:val="40"/>
              </w:rPr>
            </w:pPr>
            <w:r w:rsidRPr="00FC6F3B">
              <w:rPr>
                <w:b/>
                <w:bCs/>
                <w:noProof/>
                <w:sz w:val="40"/>
                <w:szCs w:val="40"/>
                <w:u w:val="single"/>
              </w:rPr>
              <w:drawing>
                <wp:anchor distT="0" distB="0" distL="114300" distR="114300" simplePos="0" relativeHeight="251669504" behindDoc="1" locked="0" layoutInCell="1" allowOverlap="1" wp14:anchorId="36957B73" wp14:editId="1FADC01F">
                  <wp:simplePos x="0" y="0"/>
                  <wp:positionH relativeFrom="margin">
                    <wp:posOffset>5715</wp:posOffset>
                  </wp:positionH>
                  <wp:positionV relativeFrom="margin">
                    <wp:posOffset>3378835</wp:posOffset>
                  </wp:positionV>
                  <wp:extent cx="5943600" cy="2381885"/>
                  <wp:effectExtent l="0" t="0" r="0" b="0"/>
                  <wp:wrapTight wrapText="bothSides">
                    <wp:wrapPolygon edited="0">
                      <wp:start x="0" y="0"/>
                      <wp:lineTo x="0" y="21421"/>
                      <wp:lineTo x="21531" y="21421"/>
                      <wp:lineTo x="21531" y="0"/>
                      <wp:lineTo x="0" y="0"/>
                    </wp:wrapPolygon>
                  </wp:wrapTight>
                  <wp:docPr id="596180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8008"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anchor>
              </w:drawing>
            </w:r>
          </w:p>
          <w:p w14:paraId="5294182D" w14:textId="054F317C" w:rsidR="00F6789F" w:rsidRDefault="00F6789F" w:rsidP="00B17D37">
            <w:pPr>
              <w:rPr>
                <w:b/>
                <w:bCs/>
              </w:rPr>
            </w:pPr>
            <w:r>
              <w:rPr>
                <w:b/>
                <w:bCs/>
              </w:rPr>
              <w:t>4. Managers</w:t>
            </w:r>
          </w:p>
          <w:p w14:paraId="4DEFABAD" w14:textId="4F607B54" w:rsidR="00F6789F" w:rsidRPr="00F6789F" w:rsidRDefault="00F6789F" w:rsidP="00B17D37">
            <w:pPr>
              <w:rPr>
                <w:b/>
                <w:bCs/>
              </w:rPr>
            </w:pPr>
            <w:r w:rsidRPr="00424F0C">
              <w:rPr>
                <w:b/>
                <w:bCs/>
                <w:noProof/>
                <w:sz w:val="40"/>
                <w:szCs w:val="40"/>
                <w:u w:val="single"/>
              </w:rPr>
              <w:drawing>
                <wp:anchor distT="0" distB="0" distL="114300" distR="114300" simplePos="0" relativeHeight="251671552" behindDoc="1" locked="0" layoutInCell="1" allowOverlap="1" wp14:anchorId="4368159D" wp14:editId="0B12088C">
                  <wp:simplePos x="0" y="0"/>
                  <wp:positionH relativeFrom="margin">
                    <wp:posOffset>5715</wp:posOffset>
                  </wp:positionH>
                  <wp:positionV relativeFrom="page">
                    <wp:posOffset>6222365</wp:posOffset>
                  </wp:positionV>
                  <wp:extent cx="5943600" cy="2260600"/>
                  <wp:effectExtent l="0" t="0" r="0" b="6350"/>
                  <wp:wrapTight wrapText="bothSides">
                    <wp:wrapPolygon edited="0">
                      <wp:start x="0" y="0"/>
                      <wp:lineTo x="0" y="21479"/>
                      <wp:lineTo x="21531" y="21479"/>
                      <wp:lineTo x="21531" y="0"/>
                      <wp:lineTo x="0" y="0"/>
                    </wp:wrapPolygon>
                  </wp:wrapTight>
                  <wp:docPr id="8176970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97080"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anchor>
              </w:drawing>
            </w:r>
          </w:p>
          <w:p w14:paraId="0AFCDF02" w14:textId="77777777" w:rsidR="00B17D37" w:rsidRDefault="00B17D37" w:rsidP="00B17D37">
            <w:pPr>
              <w:rPr>
                <w:b/>
                <w:bCs/>
              </w:rPr>
            </w:pPr>
          </w:p>
          <w:p w14:paraId="2D14CD27" w14:textId="77777777" w:rsidR="00F6789F" w:rsidRDefault="00F6789F" w:rsidP="00B17D37">
            <w:pPr>
              <w:rPr>
                <w:b/>
                <w:bCs/>
              </w:rPr>
            </w:pPr>
          </w:p>
          <w:p w14:paraId="6254DF7D" w14:textId="77777777" w:rsidR="00F6789F" w:rsidRDefault="00F6789F" w:rsidP="00B17D37">
            <w:pPr>
              <w:rPr>
                <w:b/>
                <w:bCs/>
              </w:rPr>
            </w:pPr>
          </w:p>
          <w:p w14:paraId="68DBC867" w14:textId="77777777" w:rsidR="00F6789F" w:rsidRDefault="00F6789F" w:rsidP="00B17D37">
            <w:pPr>
              <w:rPr>
                <w:b/>
                <w:bCs/>
              </w:rPr>
            </w:pPr>
          </w:p>
          <w:p w14:paraId="7C6FFD54" w14:textId="6F566916" w:rsidR="00F6789F" w:rsidRPr="00B17D37" w:rsidRDefault="00F6789F" w:rsidP="00B17D37">
            <w:pPr>
              <w:rPr>
                <w:b/>
                <w:bCs/>
              </w:rPr>
            </w:pPr>
            <w:r w:rsidRPr="0068163E">
              <w:rPr>
                <w:b/>
                <w:bCs/>
                <w:noProof/>
                <w:sz w:val="40"/>
                <w:szCs w:val="40"/>
                <w:u w:val="single"/>
              </w:rPr>
              <w:lastRenderedPageBreak/>
              <w:drawing>
                <wp:anchor distT="0" distB="0" distL="114300" distR="114300" simplePos="0" relativeHeight="251673600" behindDoc="1" locked="0" layoutInCell="1" allowOverlap="1" wp14:anchorId="610A6EA5" wp14:editId="6843A14E">
                  <wp:simplePos x="0" y="0"/>
                  <wp:positionH relativeFrom="margin">
                    <wp:posOffset>5715</wp:posOffset>
                  </wp:positionH>
                  <wp:positionV relativeFrom="margin">
                    <wp:posOffset>207645</wp:posOffset>
                  </wp:positionV>
                  <wp:extent cx="5943600" cy="2368550"/>
                  <wp:effectExtent l="0" t="0" r="0" b="0"/>
                  <wp:wrapTight wrapText="bothSides">
                    <wp:wrapPolygon edited="0">
                      <wp:start x="0" y="0"/>
                      <wp:lineTo x="0" y="21368"/>
                      <wp:lineTo x="21531" y="21368"/>
                      <wp:lineTo x="21531" y="0"/>
                      <wp:lineTo x="0" y="0"/>
                    </wp:wrapPolygon>
                  </wp:wrapTight>
                  <wp:docPr id="156305978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9784" name="Picture 1" descr="A screenshot of a computer"/>
                          <pic:cNvPicPr/>
                        </pic:nvPicPr>
                        <pic:blipFill>
                          <a:blip r:embed="rId18">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anchor>
              </w:drawing>
            </w:r>
          </w:p>
          <w:p w14:paraId="341C6FF5" w14:textId="7EF698CC" w:rsidR="006F3D69" w:rsidRDefault="00F6789F" w:rsidP="00F6789F">
            <w:pPr>
              <w:rPr>
                <w:b/>
                <w:bCs/>
                <w:sz w:val="24"/>
              </w:rPr>
            </w:pPr>
            <w:r w:rsidRPr="00F6789F">
              <w:rPr>
                <w:b/>
                <w:bCs/>
                <w:sz w:val="24"/>
              </w:rPr>
              <w:t>5.</w:t>
            </w:r>
            <w:r>
              <w:rPr>
                <w:b/>
                <w:bCs/>
                <w:sz w:val="24"/>
              </w:rPr>
              <w:t xml:space="preserve"> Approvals</w:t>
            </w:r>
          </w:p>
          <w:p w14:paraId="1981F8D0" w14:textId="4B07191D" w:rsidR="00F6789F" w:rsidRPr="00F6789F" w:rsidRDefault="00563DA4" w:rsidP="00F6789F">
            <w:pPr>
              <w:rPr>
                <w:b/>
                <w:bCs/>
                <w:sz w:val="24"/>
              </w:rPr>
            </w:pPr>
            <w:r w:rsidRPr="00563DA4">
              <w:rPr>
                <w:b/>
                <w:bCs/>
                <w:noProof/>
                <w:sz w:val="24"/>
              </w:rPr>
              <w:drawing>
                <wp:inline distT="0" distB="0" distL="0" distR="0" wp14:anchorId="6A5B3D42" wp14:editId="4949F101">
                  <wp:extent cx="6238240" cy="3142615"/>
                  <wp:effectExtent l="0" t="0" r="0" b="635"/>
                  <wp:docPr id="179358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83835" name=""/>
                          <pic:cNvPicPr/>
                        </pic:nvPicPr>
                        <pic:blipFill>
                          <a:blip r:embed="rId19"/>
                          <a:stretch>
                            <a:fillRect/>
                          </a:stretch>
                        </pic:blipFill>
                        <pic:spPr>
                          <a:xfrm>
                            <a:off x="0" y="0"/>
                            <a:ext cx="6238240" cy="3142615"/>
                          </a:xfrm>
                          <a:prstGeom prst="rect">
                            <a:avLst/>
                          </a:prstGeom>
                        </pic:spPr>
                      </pic:pic>
                    </a:graphicData>
                  </a:graphic>
                </wp:inline>
              </w:drawing>
            </w:r>
          </w:p>
          <w:p w14:paraId="4EB67EBE" w14:textId="75BFC174" w:rsidR="006F3D69" w:rsidRDefault="00563DA4" w:rsidP="00FF2093">
            <w:pPr>
              <w:rPr>
                <w:sz w:val="24"/>
              </w:rPr>
            </w:pPr>
            <w:r w:rsidRPr="000E0A3C">
              <w:rPr>
                <w:b/>
                <w:bCs/>
                <w:noProof/>
                <w:sz w:val="40"/>
                <w:szCs w:val="40"/>
                <w:u w:val="single"/>
              </w:rPr>
              <w:drawing>
                <wp:anchor distT="0" distB="0" distL="114300" distR="114300" simplePos="0" relativeHeight="251675648" behindDoc="1" locked="0" layoutInCell="1" allowOverlap="1" wp14:anchorId="586D8244" wp14:editId="7C2B3FBE">
                  <wp:simplePos x="0" y="0"/>
                  <wp:positionH relativeFrom="margin">
                    <wp:posOffset>5715</wp:posOffset>
                  </wp:positionH>
                  <wp:positionV relativeFrom="page">
                    <wp:posOffset>6126480</wp:posOffset>
                  </wp:positionV>
                  <wp:extent cx="5943600" cy="2647315"/>
                  <wp:effectExtent l="0" t="0" r="0" b="635"/>
                  <wp:wrapTight wrapText="bothSides">
                    <wp:wrapPolygon edited="0">
                      <wp:start x="0" y="0"/>
                      <wp:lineTo x="0" y="21450"/>
                      <wp:lineTo x="21531" y="21450"/>
                      <wp:lineTo x="21531" y="0"/>
                      <wp:lineTo x="0" y="0"/>
                    </wp:wrapPolygon>
                  </wp:wrapTight>
                  <wp:docPr id="1109689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9184"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647315"/>
                          </a:xfrm>
                          <a:prstGeom prst="rect">
                            <a:avLst/>
                          </a:prstGeom>
                        </pic:spPr>
                      </pic:pic>
                    </a:graphicData>
                  </a:graphic>
                </wp:anchor>
              </w:drawing>
            </w:r>
          </w:p>
          <w:p w14:paraId="27A59133" w14:textId="77777777" w:rsidR="006F3D69" w:rsidRDefault="006F3D69" w:rsidP="00FF2093">
            <w:pPr>
              <w:rPr>
                <w:sz w:val="24"/>
              </w:rPr>
            </w:pPr>
          </w:p>
          <w:p w14:paraId="6B8B3525" w14:textId="77777777" w:rsidR="00563DA4" w:rsidRDefault="00563DA4" w:rsidP="00FF2093">
            <w:pPr>
              <w:rPr>
                <w:sz w:val="24"/>
              </w:rPr>
            </w:pPr>
          </w:p>
          <w:p w14:paraId="271B8BE2" w14:textId="77777777" w:rsidR="00563DA4" w:rsidRDefault="00563DA4" w:rsidP="00FF2093">
            <w:pPr>
              <w:rPr>
                <w:sz w:val="24"/>
              </w:rPr>
            </w:pPr>
          </w:p>
          <w:p w14:paraId="25D2786B" w14:textId="77777777" w:rsidR="00563DA4" w:rsidRDefault="00563DA4" w:rsidP="00FF2093">
            <w:pPr>
              <w:rPr>
                <w:sz w:val="24"/>
              </w:rPr>
            </w:pPr>
          </w:p>
          <w:p w14:paraId="5A46F295" w14:textId="282A95DA" w:rsidR="00563DA4" w:rsidRPr="00C82348" w:rsidRDefault="00563DA4" w:rsidP="00FF2093">
            <w:pPr>
              <w:rPr>
                <w:b/>
                <w:bCs/>
                <w:sz w:val="40"/>
                <w:szCs w:val="40"/>
              </w:rPr>
            </w:pPr>
            <w:r w:rsidRPr="00C82348">
              <w:rPr>
                <w:b/>
                <w:bCs/>
                <w:sz w:val="40"/>
                <w:szCs w:val="40"/>
              </w:rPr>
              <w:lastRenderedPageBreak/>
              <w:t>GitHub</w:t>
            </w:r>
          </w:p>
          <w:p w14:paraId="5DC31B99" w14:textId="0D91A337" w:rsidR="00563DA4" w:rsidRDefault="00C82348" w:rsidP="00C82348">
            <w:pPr>
              <w:rPr>
                <w:b/>
                <w:bCs/>
                <w:sz w:val="24"/>
              </w:rPr>
            </w:pPr>
            <w:r w:rsidRPr="00C82348">
              <w:rPr>
                <w:b/>
                <w:bCs/>
                <w:sz w:val="24"/>
              </w:rPr>
              <w:t>1</w:t>
            </w:r>
            <w:r w:rsidRPr="00C82348">
              <w:rPr>
                <w:sz w:val="24"/>
              </w:rPr>
              <w:t>.</w:t>
            </w:r>
            <w:r>
              <w:rPr>
                <w:sz w:val="24"/>
              </w:rPr>
              <w:t xml:space="preserve"> </w:t>
            </w:r>
            <w:r>
              <w:rPr>
                <w:b/>
                <w:bCs/>
                <w:sz w:val="24"/>
              </w:rPr>
              <w:t>ReadMe File</w:t>
            </w:r>
          </w:p>
          <w:p w14:paraId="577A9ED0" w14:textId="162B72E6" w:rsidR="00C82348" w:rsidRDefault="00C82348" w:rsidP="00C82348">
            <w:pPr>
              <w:rPr>
                <w:b/>
                <w:bCs/>
                <w:sz w:val="24"/>
              </w:rPr>
            </w:pPr>
            <w:r w:rsidRPr="0086159C">
              <w:rPr>
                <w:b/>
                <w:bCs/>
                <w:noProof/>
                <w:sz w:val="40"/>
                <w:szCs w:val="40"/>
                <w:u w:val="single"/>
              </w:rPr>
              <w:drawing>
                <wp:inline distT="0" distB="0" distL="0" distR="0" wp14:anchorId="1BE39329" wp14:editId="049148D1">
                  <wp:extent cx="5943600" cy="3686175"/>
                  <wp:effectExtent l="0" t="0" r="0" b="9525"/>
                  <wp:docPr id="97471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15175" name=""/>
                          <pic:cNvPicPr/>
                        </pic:nvPicPr>
                        <pic:blipFill>
                          <a:blip r:embed="rId21"/>
                          <a:stretch>
                            <a:fillRect/>
                          </a:stretch>
                        </pic:blipFill>
                        <pic:spPr>
                          <a:xfrm>
                            <a:off x="0" y="0"/>
                            <a:ext cx="5943600" cy="3686175"/>
                          </a:xfrm>
                          <a:prstGeom prst="rect">
                            <a:avLst/>
                          </a:prstGeom>
                        </pic:spPr>
                      </pic:pic>
                    </a:graphicData>
                  </a:graphic>
                </wp:inline>
              </w:drawing>
            </w:r>
          </w:p>
          <w:p w14:paraId="6BA6406A" w14:textId="66658746" w:rsidR="00C82348" w:rsidRDefault="00C82348" w:rsidP="00C82348">
            <w:pPr>
              <w:rPr>
                <w:b/>
                <w:bCs/>
                <w:sz w:val="24"/>
              </w:rPr>
            </w:pPr>
            <w:r w:rsidRPr="0069252D">
              <w:rPr>
                <w:b/>
                <w:bCs/>
                <w:noProof/>
                <w:sz w:val="40"/>
                <w:szCs w:val="40"/>
                <w:u w:val="single"/>
              </w:rPr>
              <w:drawing>
                <wp:inline distT="0" distB="0" distL="0" distR="0" wp14:anchorId="600368C9" wp14:editId="7DD7E2F3">
                  <wp:extent cx="5943600" cy="3234055"/>
                  <wp:effectExtent l="0" t="0" r="0" b="4445"/>
                  <wp:docPr id="427299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9929" name="Picture 1" descr="A screenshot of a computer&#10;&#10;AI-generated content may be incorrect."/>
                          <pic:cNvPicPr/>
                        </pic:nvPicPr>
                        <pic:blipFill>
                          <a:blip r:embed="rId22"/>
                          <a:stretch>
                            <a:fillRect/>
                          </a:stretch>
                        </pic:blipFill>
                        <pic:spPr>
                          <a:xfrm>
                            <a:off x="0" y="0"/>
                            <a:ext cx="5943600" cy="3234055"/>
                          </a:xfrm>
                          <a:prstGeom prst="rect">
                            <a:avLst/>
                          </a:prstGeom>
                        </pic:spPr>
                      </pic:pic>
                    </a:graphicData>
                  </a:graphic>
                </wp:inline>
              </w:drawing>
            </w:r>
          </w:p>
          <w:p w14:paraId="386A566C" w14:textId="1C6F6745" w:rsidR="00C82348" w:rsidRDefault="00C82348" w:rsidP="00C82348">
            <w:pPr>
              <w:rPr>
                <w:b/>
                <w:bCs/>
                <w:sz w:val="24"/>
              </w:rPr>
            </w:pPr>
            <w:r>
              <w:rPr>
                <w:b/>
                <w:bCs/>
                <w:sz w:val="24"/>
              </w:rPr>
              <w:t>2. Controllers</w:t>
            </w:r>
          </w:p>
          <w:p w14:paraId="4D4D9B53" w14:textId="44606B25" w:rsidR="00C82348" w:rsidRDefault="00C82348" w:rsidP="00C82348">
            <w:pPr>
              <w:rPr>
                <w:b/>
                <w:bCs/>
                <w:sz w:val="24"/>
              </w:rPr>
            </w:pPr>
            <w:r w:rsidRPr="00A55EE5">
              <w:rPr>
                <w:b/>
                <w:bCs/>
                <w:noProof/>
                <w:sz w:val="40"/>
                <w:szCs w:val="40"/>
                <w:u w:val="single"/>
              </w:rPr>
              <w:lastRenderedPageBreak/>
              <w:drawing>
                <wp:inline distT="0" distB="0" distL="0" distR="0" wp14:anchorId="41FB3BE3" wp14:editId="5E355E50">
                  <wp:extent cx="5943600" cy="4919980"/>
                  <wp:effectExtent l="0" t="0" r="0" b="0"/>
                  <wp:docPr id="98437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9764" name=""/>
                          <pic:cNvPicPr/>
                        </pic:nvPicPr>
                        <pic:blipFill>
                          <a:blip r:embed="rId23"/>
                          <a:stretch>
                            <a:fillRect/>
                          </a:stretch>
                        </pic:blipFill>
                        <pic:spPr>
                          <a:xfrm>
                            <a:off x="0" y="0"/>
                            <a:ext cx="5943600" cy="4919980"/>
                          </a:xfrm>
                          <a:prstGeom prst="rect">
                            <a:avLst/>
                          </a:prstGeom>
                        </pic:spPr>
                      </pic:pic>
                    </a:graphicData>
                  </a:graphic>
                </wp:inline>
              </w:drawing>
            </w:r>
          </w:p>
          <w:p w14:paraId="41269114" w14:textId="7CF9458F" w:rsidR="00C82348" w:rsidRDefault="00C82348" w:rsidP="00C82348">
            <w:pPr>
              <w:rPr>
                <w:b/>
                <w:bCs/>
                <w:sz w:val="24"/>
              </w:rPr>
            </w:pPr>
            <w:r w:rsidRPr="00FD107F">
              <w:rPr>
                <w:b/>
                <w:bCs/>
                <w:noProof/>
                <w:sz w:val="40"/>
                <w:szCs w:val="40"/>
                <w:u w:val="single"/>
              </w:rPr>
              <w:drawing>
                <wp:inline distT="0" distB="0" distL="0" distR="0" wp14:anchorId="01EE7FAE" wp14:editId="35A4EC16">
                  <wp:extent cx="5943600" cy="2662555"/>
                  <wp:effectExtent l="0" t="0" r="0" b="4445"/>
                  <wp:docPr id="1287862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62625" name="Picture 1" descr="A screenshot of a computer&#10;&#10;AI-generated content may be incorrect."/>
                          <pic:cNvPicPr/>
                        </pic:nvPicPr>
                        <pic:blipFill>
                          <a:blip r:embed="rId24"/>
                          <a:stretch>
                            <a:fillRect/>
                          </a:stretch>
                        </pic:blipFill>
                        <pic:spPr>
                          <a:xfrm>
                            <a:off x="0" y="0"/>
                            <a:ext cx="5943600" cy="2662555"/>
                          </a:xfrm>
                          <a:prstGeom prst="rect">
                            <a:avLst/>
                          </a:prstGeom>
                        </pic:spPr>
                      </pic:pic>
                    </a:graphicData>
                  </a:graphic>
                </wp:inline>
              </w:drawing>
            </w:r>
          </w:p>
          <w:p w14:paraId="40DC5B22" w14:textId="7644435C" w:rsidR="00C82348" w:rsidRDefault="00C82348" w:rsidP="00C82348">
            <w:pPr>
              <w:rPr>
                <w:b/>
                <w:bCs/>
                <w:sz w:val="24"/>
              </w:rPr>
            </w:pPr>
            <w:r>
              <w:rPr>
                <w:b/>
                <w:bCs/>
                <w:sz w:val="24"/>
              </w:rPr>
              <w:t>3. Models</w:t>
            </w:r>
          </w:p>
          <w:p w14:paraId="29B76377" w14:textId="688CCA24" w:rsidR="00C82348" w:rsidRDefault="00C82348" w:rsidP="00C82348">
            <w:pPr>
              <w:rPr>
                <w:b/>
                <w:bCs/>
                <w:sz w:val="24"/>
              </w:rPr>
            </w:pPr>
            <w:r w:rsidRPr="00182FEF">
              <w:rPr>
                <w:b/>
                <w:bCs/>
                <w:noProof/>
                <w:sz w:val="40"/>
                <w:szCs w:val="40"/>
                <w:u w:val="single"/>
              </w:rPr>
              <w:lastRenderedPageBreak/>
              <w:drawing>
                <wp:inline distT="0" distB="0" distL="0" distR="0" wp14:anchorId="7C33B585" wp14:editId="66C7A57A">
                  <wp:extent cx="5943600" cy="3771265"/>
                  <wp:effectExtent l="0" t="0" r="0" b="635"/>
                  <wp:docPr id="35861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13123" name=""/>
                          <pic:cNvPicPr/>
                        </pic:nvPicPr>
                        <pic:blipFill>
                          <a:blip r:embed="rId25"/>
                          <a:stretch>
                            <a:fillRect/>
                          </a:stretch>
                        </pic:blipFill>
                        <pic:spPr>
                          <a:xfrm>
                            <a:off x="0" y="0"/>
                            <a:ext cx="5943600" cy="3771265"/>
                          </a:xfrm>
                          <a:prstGeom prst="rect">
                            <a:avLst/>
                          </a:prstGeom>
                        </pic:spPr>
                      </pic:pic>
                    </a:graphicData>
                  </a:graphic>
                </wp:inline>
              </w:drawing>
            </w:r>
          </w:p>
          <w:p w14:paraId="4EDA4040" w14:textId="36E57887" w:rsidR="00C82348" w:rsidRDefault="00C82348" w:rsidP="00C82348">
            <w:pPr>
              <w:rPr>
                <w:b/>
                <w:bCs/>
                <w:sz w:val="24"/>
              </w:rPr>
            </w:pPr>
            <w:r w:rsidRPr="00503B98">
              <w:rPr>
                <w:b/>
                <w:bCs/>
                <w:noProof/>
                <w:sz w:val="40"/>
                <w:szCs w:val="40"/>
                <w:u w:val="single"/>
              </w:rPr>
              <w:drawing>
                <wp:inline distT="0" distB="0" distL="0" distR="0" wp14:anchorId="1C4D997A" wp14:editId="6805AD44">
                  <wp:extent cx="5943600" cy="4209415"/>
                  <wp:effectExtent l="0" t="0" r="0" b="635"/>
                  <wp:docPr id="83373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394" name="Picture 1" descr="A screenshot of a computer&#10;&#10;AI-generated content may be incorrect."/>
                          <pic:cNvPicPr/>
                        </pic:nvPicPr>
                        <pic:blipFill>
                          <a:blip r:embed="rId26"/>
                          <a:stretch>
                            <a:fillRect/>
                          </a:stretch>
                        </pic:blipFill>
                        <pic:spPr>
                          <a:xfrm>
                            <a:off x="0" y="0"/>
                            <a:ext cx="5943600" cy="4209415"/>
                          </a:xfrm>
                          <a:prstGeom prst="rect">
                            <a:avLst/>
                          </a:prstGeom>
                        </pic:spPr>
                      </pic:pic>
                    </a:graphicData>
                  </a:graphic>
                </wp:inline>
              </w:drawing>
            </w:r>
          </w:p>
          <w:p w14:paraId="542973BC" w14:textId="232B8626" w:rsidR="00C82348" w:rsidRDefault="00C82348" w:rsidP="00C82348">
            <w:pPr>
              <w:rPr>
                <w:b/>
                <w:bCs/>
                <w:sz w:val="24"/>
              </w:rPr>
            </w:pPr>
            <w:r>
              <w:rPr>
                <w:b/>
                <w:bCs/>
                <w:sz w:val="24"/>
              </w:rPr>
              <w:t>4. Views</w:t>
            </w:r>
          </w:p>
          <w:p w14:paraId="6665713D" w14:textId="10C88E4D" w:rsidR="00C82348" w:rsidRDefault="00C82348" w:rsidP="00C82348">
            <w:pPr>
              <w:rPr>
                <w:b/>
                <w:bCs/>
                <w:sz w:val="24"/>
              </w:rPr>
            </w:pPr>
            <w:r w:rsidRPr="004B7D8A">
              <w:rPr>
                <w:b/>
                <w:bCs/>
                <w:noProof/>
                <w:sz w:val="40"/>
                <w:szCs w:val="40"/>
                <w:u w:val="single"/>
              </w:rPr>
              <w:lastRenderedPageBreak/>
              <w:drawing>
                <wp:inline distT="0" distB="0" distL="0" distR="0" wp14:anchorId="7907CF8D" wp14:editId="3BB23B2D">
                  <wp:extent cx="5125165" cy="1733792"/>
                  <wp:effectExtent l="0" t="0" r="0" b="0"/>
                  <wp:docPr id="107362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29080" name=""/>
                          <pic:cNvPicPr/>
                        </pic:nvPicPr>
                        <pic:blipFill>
                          <a:blip r:embed="rId27"/>
                          <a:stretch>
                            <a:fillRect/>
                          </a:stretch>
                        </pic:blipFill>
                        <pic:spPr>
                          <a:xfrm>
                            <a:off x="0" y="0"/>
                            <a:ext cx="5125165" cy="1733792"/>
                          </a:xfrm>
                          <a:prstGeom prst="rect">
                            <a:avLst/>
                          </a:prstGeom>
                        </pic:spPr>
                      </pic:pic>
                    </a:graphicData>
                  </a:graphic>
                </wp:inline>
              </w:drawing>
            </w:r>
          </w:p>
          <w:p w14:paraId="06277643" w14:textId="1FECB4B3" w:rsidR="00C82348" w:rsidRDefault="00C82348" w:rsidP="00C82348">
            <w:pPr>
              <w:rPr>
                <w:b/>
                <w:bCs/>
                <w:sz w:val="24"/>
              </w:rPr>
            </w:pPr>
            <w:r w:rsidRPr="003442D4">
              <w:rPr>
                <w:b/>
                <w:bCs/>
                <w:noProof/>
                <w:sz w:val="40"/>
                <w:szCs w:val="40"/>
                <w:u w:val="single"/>
              </w:rPr>
              <w:drawing>
                <wp:inline distT="0" distB="0" distL="0" distR="0" wp14:anchorId="56DCFBBC" wp14:editId="76B24ACA">
                  <wp:extent cx="5943600" cy="2009775"/>
                  <wp:effectExtent l="0" t="0" r="0" b="9525"/>
                  <wp:docPr id="131086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6932" name="Picture 1" descr="A screenshot of a computer&#10;&#10;AI-generated content may be incorrect."/>
                          <pic:cNvPicPr/>
                        </pic:nvPicPr>
                        <pic:blipFill>
                          <a:blip r:embed="rId28"/>
                          <a:stretch>
                            <a:fillRect/>
                          </a:stretch>
                        </pic:blipFill>
                        <pic:spPr>
                          <a:xfrm>
                            <a:off x="0" y="0"/>
                            <a:ext cx="5943600" cy="2009775"/>
                          </a:xfrm>
                          <a:prstGeom prst="rect">
                            <a:avLst/>
                          </a:prstGeom>
                        </pic:spPr>
                      </pic:pic>
                    </a:graphicData>
                  </a:graphic>
                </wp:inline>
              </w:drawing>
            </w:r>
          </w:p>
          <w:p w14:paraId="5795238A" w14:textId="0A8C6410" w:rsidR="00C82348" w:rsidRDefault="00C82348" w:rsidP="00C82348">
            <w:pPr>
              <w:rPr>
                <w:b/>
                <w:bCs/>
                <w:sz w:val="24"/>
              </w:rPr>
            </w:pPr>
            <w:r w:rsidRPr="00C82348">
              <w:rPr>
                <w:b/>
                <w:bCs/>
                <w:sz w:val="24"/>
              </w:rPr>
              <w:t>5.</w:t>
            </w:r>
            <w:r>
              <w:rPr>
                <w:b/>
                <w:bCs/>
                <w:sz w:val="24"/>
              </w:rPr>
              <w:t xml:space="preserve"> Display</w:t>
            </w:r>
          </w:p>
          <w:p w14:paraId="37A8FDEF" w14:textId="5796B54E" w:rsidR="00C82348" w:rsidRDefault="00C82348" w:rsidP="00C82348">
            <w:pPr>
              <w:rPr>
                <w:b/>
                <w:bCs/>
                <w:sz w:val="24"/>
              </w:rPr>
            </w:pPr>
            <w:r w:rsidRPr="003419EE">
              <w:rPr>
                <w:b/>
                <w:bCs/>
                <w:noProof/>
                <w:sz w:val="40"/>
                <w:szCs w:val="40"/>
                <w:u w:val="single"/>
              </w:rPr>
              <w:drawing>
                <wp:inline distT="0" distB="0" distL="0" distR="0" wp14:anchorId="4BB6628D" wp14:editId="2EEFA6AC">
                  <wp:extent cx="5943600" cy="2724150"/>
                  <wp:effectExtent l="0" t="0" r="0" b="0"/>
                  <wp:docPr id="196860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09008" name=""/>
                          <pic:cNvPicPr/>
                        </pic:nvPicPr>
                        <pic:blipFill>
                          <a:blip r:embed="rId29"/>
                          <a:stretch>
                            <a:fillRect/>
                          </a:stretch>
                        </pic:blipFill>
                        <pic:spPr>
                          <a:xfrm>
                            <a:off x="0" y="0"/>
                            <a:ext cx="5943600" cy="2724150"/>
                          </a:xfrm>
                          <a:prstGeom prst="rect">
                            <a:avLst/>
                          </a:prstGeom>
                        </pic:spPr>
                      </pic:pic>
                    </a:graphicData>
                  </a:graphic>
                </wp:inline>
              </w:drawing>
            </w:r>
          </w:p>
          <w:p w14:paraId="4EB50A5F" w14:textId="54C3A6D5" w:rsidR="00C82348" w:rsidRDefault="00C82348" w:rsidP="00C82348">
            <w:pPr>
              <w:rPr>
                <w:b/>
                <w:bCs/>
                <w:sz w:val="24"/>
              </w:rPr>
            </w:pPr>
            <w:r w:rsidRPr="00642754">
              <w:rPr>
                <w:b/>
                <w:bCs/>
                <w:noProof/>
                <w:sz w:val="40"/>
                <w:szCs w:val="40"/>
                <w:u w:val="single"/>
              </w:rPr>
              <w:drawing>
                <wp:inline distT="0" distB="0" distL="0" distR="0" wp14:anchorId="70E4164A" wp14:editId="7937F7B6">
                  <wp:extent cx="5943600" cy="1480185"/>
                  <wp:effectExtent l="0" t="0" r="0" b="5715"/>
                  <wp:docPr id="1713593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93551" name="Picture 1" descr="A screenshot of a computer&#10;&#10;AI-generated content may be incorrect."/>
                          <pic:cNvPicPr/>
                        </pic:nvPicPr>
                        <pic:blipFill>
                          <a:blip r:embed="rId30"/>
                          <a:stretch>
                            <a:fillRect/>
                          </a:stretch>
                        </pic:blipFill>
                        <pic:spPr>
                          <a:xfrm>
                            <a:off x="0" y="0"/>
                            <a:ext cx="5943600" cy="1480185"/>
                          </a:xfrm>
                          <a:prstGeom prst="rect">
                            <a:avLst/>
                          </a:prstGeom>
                        </pic:spPr>
                      </pic:pic>
                    </a:graphicData>
                  </a:graphic>
                </wp:inline>
              </w:drawing>
            </w:r>
          </w:p>
          <w:p w14:paraId="7AC72914" w14:textId="77777777" w:rsidR="00D958F1" w:rsidRDefault="00D958F1" w:rsidP="00C82348">
            <w:pPr>
              <w:rPr>
                <w:b/>
                <w:bCs/>
                <w:sz w:val="24"/>
              </w:rPr>
            </w:pPr>
          </w:p>
          <w:p w14:paraId="10957AC9" w14:textId="77777777" w:rsidR="00D958F1" w:rsidRDefault="00D958F1" w:rsidP="00C82348">
            <w:pPr>
              <w:rPr>
                <w:b/>
                <w:bCs/>
                <w:sz w:val="24"/>
              </w:rPr>
            </w:pPr>
          </w:p>
          <w:p w14:paraId="3C5FC144" w14:textId="77777777" w:rsidR="00D958F1" w:rsidRDefault="00D958F1" w:rsidP="00C82348">
            <w:pPr>
              <w:rPr>
                <w:b/>
                <w:bCs/>
                <w:sz w:val="24"/>
              </w:rPr>
            </w:pPr>
          </w:p>
          <w:p w14:paraId="732C8DBF" w14:textId="77777777" w:rsidR="00D958F1" w:rsidRDefault="00D958F1" w:rsidP="00C82348">
            <w:pPr>
              <w:rPr>
                <w:b/>
                <w:bCs/>
                <w:sz w:val="24"/>
              </w:rPr>
            </w:pPr>
          </w:p>
          <w:p w14:paraId="2A605C81" w14:textId="77777777" w:rsidR="00D958F1" w:rsidRDefault="00D958F1" w:rsidP="00C82348">
            <w:pPr>
              <w:rPr>
                <w:b/>
                <w:bCs/>
                <w:sz w:val="24"/>
              </w:rPr>
            </w:pPr>
          </w:p>
          <w:p w14:paraId="49CAE25D" w14:textId="77777777" w:rsidR="00D958F1" w:rsidRDefault="00D958F1" w:rsidP="00C82348">
            <w:pPr>
              <w:rPr>
                <w:b/>
                <w:bCs/>
                <w:sz w:val="24"/>
              </w:rPr>
            </w:pPr>
          </w:p>
          <w:p w14:paraId="471D08CD" w14:textId="77777777" w:rsidR="00D958F1" w:rsidRDefault="00D958F1" w:rsidP="00C82348">
            <w:pPr>
              <w:rPr>
                <w:b/>
                <w:bCs/>
                <w:sz w:val="24"/>
              </w:rPr>
            </w:pPr>
          </w:p>
          <w:p w14:paraId="032C45E3" w14:textId="5080309F" w:rsidR="00D958F1" w:rsidRDefault="00D958F1" w:rsidP="00D958F1">
            <w:pPr>
              <w:pStyle w:val="Heading3"/>
              <w:rPr>
                <w:sz w:val="48"/>
                <w:szCs w:val="48"/>
              </w:rPr>
            </w:pPr>
            <w:r>
              <w:rPr>
                <w:sz w:val="48"/>
                <w:szCs w:val="48"/>
              </w:rPr>
              <w:lastRenderedPageBreak/>
              <w:t>Assumptions and Constraints</w:t>
            </w:r>
          </w:p>
          <w:p w14:paraId="4FF79686" w14:textId="77777777" w:rsidR="00276E57" w:rsidRDefault="00276E57" w:rsidP="00EA259F">
            <w:pPr>
              <w:rPr>
                <w:b/>
                <w:bCs/>
                <w:sz w:val="40"/>
                <w:szCs w:val="40"/>
              </w:rPr>
            </w:pPr>
          </w:p>
          <w:p w14:paraId="22BCACCA" w14:textId="6A440EC5" w:rsidR="00EA259F" w:rsidRDefault="00EA259F" w:rsidP="00EA259F">
            <w:pPr>
              <w:rPr>
                <w:b/>
                <w:bCs/>
                <w:sz w:val="40"/>
                <w:szCs w:val="40"/>
              </w:rPr>
            </w:pPr>
            <w:r w:rsidRPr="00576790">
              <w:rPr>
                <w:b/>
                <w:bCs/>
                <w:sz w:val="40"/>
                <w:szCs w:val="40"/>
              </w:rPr>
              <w:t>Assump</w:t>
            </w:r>
            <w:r w:rsidR="009B7A51" w:rsidRPr="00576790">
              <w:rPr>
                <w:b/>
                <w:bCs/>
                <w:sz w:val="40"/>
                <w:szCs w:val="40"/>
              </w:rPr>
              <w:t>tions</w:t>
            </w:r>
          </w:p>
          <w:p w14:paraId="0E4A6637" w14:textId="51CF3E53" w:rsidR="00576790" w:rsidRPr="00BA656C" w:rsidRDefault="00DE5130" w:rsidP="00EA259F">
            <w:pPr>
              <w:rPr>
                <w:sz w:val="24"/>
              </w:rPr>
            </w:pPr>
            <w:r w:rsidRPr="00DE5130">
              <w:rPr>
                <w:b/>
                <w:bCs/>
                <w:sz w:val="24"/>
              </w:rPr>
              <w:t>.</w:t>
            </w:r>
            <w:r w:rsidR="006B6B58">
              <w:rPr>
                <w:b/>
                <w:bCs/>
                <w:sz w:val="24"/>
              </w:rPr>
              <w:t xml:space="preserve"> User Roles</w:t>
            </w:r>
            <w:r w:rsidR="00BA656C">
              <w:rPr>
                <w:sz w:val="24"/>
              </w:rPr>
              <w:t>:</w:t>
            </w:r>
            <w:r w:rsidR="00842782">
              <w:rPr>
                <w:sz w:val="24"/>
              </w:rPr>
              <w:t xml:space="preserve"> There </w:t>
            </w:r>
            <w:r w:rsidR="002404EA">
              <w:rPr>
                <w:sz w:val="24"/>
              </w:rPr>
              <w:t>are</w:t>
            </w:r>
            <w:r w:rsidR="00842782">
              <w:rPr>
                <w:sz w:val="24"/>
              </w:rPr>
              <w:t xml:space="preserve"> only 2 primary roles in the system which </w:t>
            </w:r>
            <w:r w:rsidR="002404EA">
              <w:rPr>
                <w:sz w:val="24"/>
              </w:rPr>
              <w:t>are</w:t>
            </w:r>
            <w:r w:rsidR="00842782">
              <w:rPr>
                <w:sz w:val="24"/>
              </w:rPr>
              <w:t xml:space="preserve"> Lecturers (Submit claims) and Managers (Review and approve claims)</w:t>
            </w:r>
          </w:p>
          <w:p w14:paraId="0E5DFD3E" w14:textId="612A087C" w:rsidR="00DE5130" w:rsidRPr="002404EA" w:rsidRDefault="00DE5130" w:rsidP="00EA259F">
            <w:pPr>
              <w:rPr>
                <w:sz w:val="24"/>
              </w:rPr>
            </w:pPr>
            <w:r w:rsidRPr="00DE5130">
              <w:rPr>
                <w:b/>
                <w:bCs/>
                <w:sz w:val="24"/>
              </w:rPr>
              <w:t>.</w:t>
            </w:r>
            <w:r w:rsidR="006B6B58">
              <w:rPr>
                <w:b/>
                <w:bCs/>
                <w:sz w:val="24"/>
              </w:rPr>
              <w:t xml:space="preserve"> Claim Process</w:t>
            </w:r>
            <w:r w:rsidR="002404EA">
              <w:rPr>
                <w:sz w:val="24"/>
              </w:rPr>
              <w:t xml:space="preserve">: </w:t>
            </w:r>
            <w:r w:rsidR="00CA2D2A">
              <w:rPr>
                <w:sz w:val="24"/>
              </w:rPr>
              <w:t xml:space="preserve">Claims can be submitted monthly which could include </w:t>
            </w:r>
            <w:r w:rsidR="007A1278">
              <w:rPr>
                <w:sz w:val="24"/>
              </w:rPr>
              <w:t>teaching-related</w:t>
            </w:r>
            <w:r w:rsidR="007754F9">
              <w:rPr>
                <w:sz w:val="24"/>
              </w:rPr>
              <w:t xml:space="preserve"> description</w:t>
            </w:r>
            <w:r w:rsidR="005B1A58">
              <w:rPr>
                <w:sz w:val="24"/>
              </w:rPr>
              <w:t xml:space="preserve"> and supporting documents.</w:t>
            </w:r>
          </w:p>
          <w:p w14:paraId="30E4357B" w14:textId="2BD48A57" w:rsidR="006B6B58" w:rsidRPr="005B1A58" w:rsidRDefault="00DE5130" w:rsidP="00EA259F">
            <w:pPr>
              <w:rPr>
                <w:sz w:val="24"/>
              </w:rPr>
            </w:pPr>
            <w:r w:rsidRPr="00DE5130">
              <w:rPr>
                <w:b/>
                <w:bCs/>
                <w:sz w:val="24"/>
              </w:rPr>
              <w:t>.</w:t>
            </w:r>
            <w:r w:rsidR="006B6B58">
              <w:rPr>
                <w:b/>
                <w:bCs/>
                <w:sz w:val="24"/>
              </w:rPr>
              <w:t xml:space="preserve"> Supporting Documents</w:t>
            </w:r>
            <w:r w:rsidR="005B1A58">
              <w:rPr>
                <w:sz w:val="24"/>
              </w:rPr>
              <w:t xml:space="preserve">: </w:t>
            </w:r>
            <w:r w:rsidR="007A1278">
              <w:rPr>
                <w:sz w:val="24"/>
              </w:rPr>
              <w:t>All claims submitted must include</w:t>
            </w:r>
            <w:r w:rsidR="00CD7C29">
              <w:rPr>
                <w:sz w:val="24"/>
              </w:rPr>
              <w:t xml:space="preserve"> </w:t>
            </w:r>
            <w:r w:rsidR="00030711">
              <w:rPr>
                <w:sz w:val="24"/>
              </w:rPr>
              <w:t>at least</w:t>
            </w:r>
            <w:r w:rsidR="00CD7C29">
              <w:rPr>
                <w:sz w:val="24"/>
              </w:rPr>
              <w:t xml:space="preserve"> 1 valid document</w:t>
            </w:r>
            <w:r w:rsidR="00030711">
              <w:rPr>
                <w:sz w:val="24"/>
              </w:rPr>
              <w:t xml:space="preserve"> and documents should be </w:t>
            </w:r>
            <w:r w:rsidR="00DC1375">
              <w:rPr>
                <w:sz w:val="24"/>
              </w:rPr>
              <w:t>in a digital format.</w:t>
            </w:r>
          </w:p>
          <w:p w14:paraId="05ED422E" w14:textId="752FDEF9" w:rsidR="00DE5130" w:rsidRPr="00DC1375" w:rsidRDefault="00DE5130" w:rsidP="00EA259F">
            <w:pPr>
              <w:rPr>
                <w:sz w:val="24"/>
              </w:rPr>
            </w:pPr>
            <w:r w:rsidRPr="00DE5130">
              <w:rPr>
                <w:b/>
                <w:bCs/>
                <w:sz w:val="24"/>
              </w:rPr>
              <w:t>.</w:t>
            </w:r>
            <w:r w:rsidR="00BA656C">
              <w:rPr>
                <w:b/>
                <w:bCs/>
                <w:sz w:val="24"/>
              </w:rPr>
              <w:t xml:space="preserve"> System Access</w:t>
            </w:r>
            <w:r w:rsidR="00DC1375">
              <w:rPr>
                <w:sz w:val="24"/>
              </w:rPr>
              <w:t xml:space="preserve">: </w:t>
            </w:r>
            <w:r w:rsidR="00F02A08">
              <w:rPr>
                <w:sz w:val="24"/>
              </w:rPr>
              <w:t>Users acc</w:t>
            </w:r>
            <w:r w:rsidR="00FE5B96">
              <w:rPr>
                <w:sz w:val="24"/>
              </w:rPr>
              <w:t>ess the system through the website.</w:t>
            </w:r>
          </w:p>
          <w:p w14:paraId="5BF04552" w14:textId="56F85734" w:rsidR="00DE5130" w:rsidRDefault="00DE5130" w:rsidP="00EA259F">
            <w:pPr>
              <w:rPr>
                <w:sz w:val="24"/>
              </w:rPr>
            </w:pPr>
            <w:r>
              <w:rPr>
                <w:b/>
                <w:bCs/>
                <w:sz w:val="24"/>
              </w:rPr>
              <w:t>.</w:t>
            </w:r>
            <w:r w:rsidR="00BA656C">
              <w:rPr>
                <w:b/>
                <w:bCs/>
                <w:sz w:val="24"/>
              </w:rPr>
              <w:t xml:space="preserve"> Workflow</w:t>
            </w:r>
            <w:r w:rsidR="000F6DB2">
              <w:rPr>
                <w:sz w:val="24"/>
              </w:rPr>
              <w:t xml:space="preserve">: Every claim </w:t>
            </w:r>
            <w:r w:rsidR="00276E57">
              <w:rPr>
                <w:sz w:val="24"/>
              </w:rPr>
              <w:t>must</w:t>
            </w:r>
            <w:r w:rsidR="000F6DB2">
              <w:rPr>
                <w:sz w:val="24"/>
              </w:rPr>
              <w:t xml:space="preserve"> go through submission</w:t>
            </w:r>
            <w:r w:rsidR="001C410D">
              <w:rPr>
                <w:sz w:val="24"/>
              </w:rPr>
              <w:t xml:space="preserve">, verification and approval steps before being </w:t>
            </w:r>
            <w:r w:rsidR="00276E57">
              <w:rPr>
                <w:sz w:val="24"/>
              </w:rPr>
              <w:t>finalized.</w:t>
            </w:r>
          </w:p>
          <w:p w14:paraId="05614CAC" w14:textId="77777777" w:rsidR="0020568F" w:rsidRDefault="0020568F" w:rsidP="00EA259F">
            <w:pPr>
              <w:rPr>
                <w:sz w:val="24"/>
              </w:rPr>
            </w:pPr>
          </w:p>
          <w:p w14:paraId="6DDF3B59" w14:textId="26BD43EE" w:rsidR="0020568F" w:rsidRDefault="0020568F" w:rsidP="00EA259F">
            <w:pPr>
              <w:rPr>
                <w:b/>
                <w:bCs/>
                <w:sz w:val="40"/>
                <w:szCs w:val="40"/>
              </w:rPr>
            </w:pPr>
            <w:r w:rsidRPr="003C19D6">
              <w:rPr>
                <w:b/>
                <w:bCs/>
                <w:sz w:val="40"/>
                <w:szCs w:val="40"/>
              </w:rPr>
              <w:t>Constrain</w:t>
            </w:r>
            <w:r w:rsidR="003C19D6" w:rsidRPr="003C19D6">
              <w:rPr>
                <w:b/>
                <w:bCs/>
                <w:sz w:val="40"/>
                <w:szCs w:val="40"/>
              </w:rPr>
              <w:t>ts</w:t>
            </w:r>
          </w:p>
          <w:p w14:paraId="7D431710" w14:textId="5DFD3C53" w:rsidR="003C19D6" w:rsidRPr="00F73FED" w:rsidRDefault="003C19D6" w:rsidP="00EA259F">
            <w:pPr>
              <w:rPr>
                <w:sz w:val="24"/>
              </w:rPr>
            </w:pPr>
            <w:r>
              <w:rPr>
                <w:b/>
                <w:bCs/>
                <w:sz w:val="24"/>
              </w:rPr>
              <w:t>. Proto</w:t>
            </w:r>
            <w:r w:rsidR="00E236FE">
              <w:rPr>
                <w:b/>
                <w:bCs/>
                <w:sz w:val="24"/>
              </w:rPr>
              <w:t>type Scope</w:t>
            </w:r>
            <w:r w:rsidR="00F73FED">
              <w:rPr>
                <w:sz w:val="24"/>
              </w:rPr>
              <w:t xml:space="preserve">: </w:t>
            </w:r>
            <w:r w:rsidR="00B92D70">
              <w:rPr>
                <w:sz w:val="24"/>
              </w:rPr>
              <w:t>This</w:t>
            </w:r>
            <w:r w:rsidR="00DC4661">
              <w:rPr>
                <w:sz w:val="24"/>
              </w:rPr>
              <w:t xml:space="preserve"> non-functional interface</w:t>
            </w:r>
            <w:r w:rsidR="00441E1B">
              <w:rPr>
                <w:sz w:val="24"/>
              </w:rPr>
              <w:t xml:space="preserve"> includes only GUI mock-ups, diagrams</w:t>
            </w:r>
            <w:r w:rsidR="00DD70F9">
              <w:rPr>
                <w:sz w:val="24"/>
              </w:rPr>
              <w:t xml:space="preserve"> </w:t>
            </w:r>
            <w:r w:rsidR="00A876C4">
              <w:rPr>
                <w:sz w:val="24"/>
              </w:rPr>
              <w:t>and</w:t>
            </w:r>
            <w:r w:rsidR="00DD70F9">
              <w:rPr>
                <w:sz w:val="24"/>
              </w:rPr>
              <w:t xml:space="preserve"> documentation with no </w:t>
            </w:r>
            <w:r w:rsidR="00A876C4">
              <w:rPr>
                <w:sz w:val="24"/>
              </w:rPr>
              <w:t>back end or database integration.</w:t>
            </w:r>
            <w:r w:rsidR="00441E1B">
              <w:rPr>
                <w:sz w:val="24"/>
              </w:rPr>
              <w:t xml:space="preserve"> </w:t>
            </w:r>
          </w:p>
          <w:p w14:paraId="3449A6B7" w14:textId="06A748F3" w:rsidR="00E236FE" w:rsidRPr="00A876C4" w:rsidRDefault="00E236FE" w:rsidP="00EA259F">
            <w:pPr>
              <w:rPr>
                <w:sz w:val="24"/>
              </w:rPr>
            </w:pPr>
            <w:r>
              <w:rPr>
                <w:b/>
                <w:bCs/>
                <w:sz w:val="24"/>
              </w:rPr>
              <w:t>. Timeframe</w:t>
            </w:r>
            <w:r w:rsidR="00A876C4">
              <w:rPr>
                <w:sz w:val="24"/>
              </w:rPr>
              <w:t xml:space="preserve">: The </w:t>
            </w:r>
            <w:r w:rsidR="00F77688">
              <w:rPr>
                <w:sz w:val="24"/>
              </w:rPr>
              <w:t xml:space="preserve">project is running on a </w:t>
            </w:r>
            <w:r w:rsidR="00B92D70">
              <w:rPr>
                <w:sz w:val="24"/>
              </w:rPr>
              <w:t>5-week</w:t>
            </w:r>
            <w:r w:rsidR="00F77688">
              <w:rPr>
                <w:sz w:val="24"/>
              </w:rPr>
              <w:t xml:space="preserve"> schedule which does restrict the depth</w:t>
            </w:r>
            <w:r w:rsidR="00B92D70">
              <w:rPr>
                <w:sz w:val="24"/>
              </w:rPr>
              <w:t xml:space="preserve"> of the development.</w:t>
            </w:r>
          </w:p>
          <w:p w14:paraId="75BF42A9" w14:textId="2CE49153" w:rsidR="00F73FED" w:rsidRDefault="00F73FED" w:rsidP="00EA259F">
            <w:pPr>
              <w:rPr>
                <w:sz w:val="24"/>
              </w:rPr>
            </w:pPr>
            <w:r>
              <w:rPr>
                <w:b/>
                <w:bCs/>
                <w:sz w:val="24"/>
              </w:rPr>
              <w:t>. Technology Choice</w:t>
            </w:r>
            <w:r w:rsidR="00B92D70">
              <w:rPr>
                <w:sz w:val="24"/>
              </w:rPr>
              <w:t>: This</w:t>
            </w:r>
            <w:r w:rsidR="00452EC6">
              <w:rPr>
                <w:sz w:val="24"/>
              </w:rPr>
              <w:t xml:space="preserve"> prototype is limited to a front end MVC</w:t>
            </w:r>
            <w:r w:rsidR="00821C9B">
              <w:rPr>
                <w:sz w:val="24"/>
              </w:rPr>
              <w:t xml:space="preserve"> structure with static data.</w:t>
            </w:r>
          </w:p>
          <w:p w14:paraId="2E869580" w14:textId="77777777" w:rsidR="00312DE7" w:rsidRDefault="00312DE7" w:rsidP="00EA259F">
            <w:pPr>
              <w:rPr>
                <w:sz w:val="24"/>
              </w:rPr>
            </w:pPr>
          </w:p>
          <w:p w14:paraId="2B39A0EC" w14:textId="22023A9F" w:rsidR="00347FB1" w:rsidRDefault="00347FB1" w:rsidP="00EA259F">
            <w:pPr>
              <w:rPr>
                <w:b/>
                <w:bCs/>
                <w:sz w:val="40"/>
                <w:szCs w:val="40"/>
              </w:rPr>
            </w:pPr>
            <w:r w:rsidRPr="00347FB1">
              <w:rPr>
                <w:b/>
                <w:bCs/>
                <w:sz w:val="40"/>
                <w:szCs w:val="40"/>
              </w:rPr>
              <w:t>Design Limitations</w:t>
            </w:r>
          </w:p>
          <w:p w14:paraId="56898678" w14:textId="49203FB2" w:rsidR="00347FB1" w:rsidRPr="00C23487" w:rsidRDefault="00C23487" w:rsidP="00EA259F">
            <w:pPr>
              <w:rPr>
                <w:sz w:val="24"/>
              </w:rPr>
            </w:pPr>
            <w:r>
              <w:rPr>
                <w:b/>
                <w:bCs/>
                <w:sz w:val="24"/>
              </w:rPr>
              <w:t xml:space="preserve">. </w:t>
            </w:r>
            <w:r>
              <w:rPr>
                <w:sz w:val="24"/>
              </w:rPr>
              <w:t>There</w:t>
            </w:r>
            <w:r w:rsidR="00AC426A">
              <w:rPr>
                <w:sz w:val="24"/>
              </w:rPr>
              <w:t xml:space="preserve"> is no live integration with payroll or</w:t>
            </w:r>
            <w:r w:rsidR="002C6F5C">
              <w:rPr>
                <w:sz w:val="24"/>
              </w:rPr>
              <w:t xml:space="preserve"> institutional databases has been implemented.</w:t>
            </w:r>
          </w:p>
          <w:p w14:paraId="2ED20A27" w14:textId="33622774" w:rsidR="00C23487" w:rsidRPr="00AC09DE" w:rsidRDefault="00C23487" w:rsidP="00EA259F">
            <w:pPr>
              <w:rPr>
                <w:sz w:val="24"/>
              </w:rPr>
            </w:pPr>
            <w:r>
              <w:rPr>
                <w:b/>
                <w:bCs/>
                <w:sz w:val="24"/>
              </w:rPr>
              <w:t>.</w:t>
            </w:r>
            <w:r w:rsidR="0092297B">
              <w:rPr>
                <w:b/>
                <w:bCs/>
                <w:sz w:val="24"/>
              </w:rPr>
              <w:t xml:space="preserve"> </w:t>
            </w:r>
            <w:r w:rsidR="00AC09DE">
              <w:rPr>
                <w:sz w:val="24"/>
              </w:rPr>
              <w:t>Authentication and auth</w:t>
            </w:r>
            <w:r w:rsidR="004F1394">
              <w:rPr>
                <w:sz w:val="24"/>
              </w:rPr>
              <w:t>orization</w:t>
            </w:r>
            <w:r w:rsidR="00620A55">
              <w:rPr>
                <w:sz w:val="24"/>
              </w:rPr>
              <w:t xml:space="preserve"> are not fully modeled</w:t>
            </w:r>
            <w:r w:rsidR="00C639A7">
              <w:rPr>
                <w:sz w:val="24"/>
              </w:rPr>
              <w:t xml:space="preserve"> but instead user roles are stimulated </w:t>
            </w:r>
            <w:r w:rsidR="00E97C7C">
              <w:rPr>
                <w:sz w:val="24"/>
              </w:rPr>
              <w:t>in the wireframes.</w:t>
            </w:r>
          </w:p>
          <w:p w14:paraId="009C3F53" w14:textId="40C4ABBC" w:rsidR="00C23487" w:rsidRPr="00E97C7C" w:rsidRDefault="00C23487" w:rsidP="00EA259F">
            <w:pPr>
              <w:rPr>
                <w:sz w:val="24"/>
              </w:rPr>
            </w:pPr>
            <w:r>
              <w:rPr>
                <w:b/>
                <w:bCs/>
                <w:sz w:val="24"/>
              </w:rPr>
              <w:t>.</w:t>
            </w:r>
            <w:r w:rsidR="00E97C7C">
              <w:rPr>
                <w:b/>
                <w:bCs/>
                <w:sz w:val="24"/>
              </w:rPr>
              <w:t xml:space="preserve"> </w:t>
            </w:r>
            <w:r w:rsidR="00E97C7C">
              <w:rPr>
                <w:sz w:val="24"/>
              </w:rPr>
              <w:t>Error hand</w:t>
            </w:r>
            <w:r w:rsidR="00947D0A">
              <w:rPr>
                <w:sz w:val="24"/>
              </w:rPr>
              <w:t xml:space="preserve">ling, file validation and security checks assumed but not included in this stage of the </w:t>
            </w:r>
            <w:r w:rsidR="00DF1276">
              <w:rPr>
                <w:sz w:val="24"/>
              </w:rPr>
              <w:t>prototype.</w:t>
            </w:r>
          </w:p>
          <w:p w14:paraId="69A70245" w14:textId="1A504500" w:rsidR="00C23487" w:rsidRDefault="00C23487" w:rsidP="00EA259F">
            <w:pPr>
              <w:rPr>
                <w:sz w:val="24"/>
              </w:rPr>
            </w:pPr>
            <w:r>
              <w:rPr>
                <w:b/>
                <w:bCs/>
                <w:sz w:val="24"/>
              </w:rPr>
              <w:t>.</w:t>
            </w:r>
            <w:r w:rsidR="00DF1276">
              <w:rPr>
                <w:b/>
                <w:bCs/>
                <w:sz w:val="24"/>
              </w:rPr>
              <w:t xml:space="preserve"> </w:t>
            </w:r>
            <w:r w:rsidR="00E1021B">
              <w:rPr>
                <w:sz w:val="24"/>
              </w:rPr>
              <w:t>Scalability and performance will be discussed in the later stages.</w:t>
            </w:r>
          </w:p>
          <w:p w14:paraId="25251D08" w14:textId="77777777" w:rsidR="00F76595" w:rsidRDefault="00F76595" w:rsidP="00EA259F">
            <w:pPr>
              <w:rPr>
                <w:sz w:val="24"/>
              </w:rPr>
            </w:pPr>
          </w:p>
          <w:p w14:paraId="34F25C17" w14:textId="77777777" w:rsidR="00F76595" w:rsidRDefault="00F76595" w:rsidP="00EA259F">
            <w:pPr>
              <w:rPr>
                <w:sz w:val="24"/>
              </w:rPr>
            </w:pPr>
          </w:p>
          <w:p w14:paraId="7EEB8E6E" w14:textId="77777777" w:rsidR="00F76595" w:rsidRDefault="00F76595" w:rsidP="00EA259F">
            <w:pPr>
              <w:rPr>
                <w:sz w:val="24"/>
              </w:rPr>
            </w:pPr>
          </w:p>
          <w:p w14:paraId="52E8EA62" w14:textId="77777777" w:rsidR="00F76595" w:rsidRDefault="00F76595" w:rsidP="00EA259F">
            <w:pPr>
              <w:rPr>
                <w:sz w:val="24"/>
              </w:rPr>
            </w:pPr>
          </w:p>
          <w:p w14:paraId="319DC8BA" w14:textId="77777777" w:rsidR="00E312C3" w:rsidRDefault="00E312C3" w:rsidP="00EA259F">
            <w:pPr>
              <w:rPr>
                <w:sz w:val="24"/>
              </w:rPr>
            </w:pPr>
          </w:p>
          <w:p w14:paraId="2A69D30A" w14:textId="77777777" w:rsidR="00E312C3" w:rsidRDefault="00E312C3" w:rsidP="00EA259F">
            <w:pPr>
              <w:rPr>
                <w:sz w:val="24"/>
              </w:rPr>
            </w:pPr>
          </w:p>
          <w:p w14:paraId="67F0BB97" w14:textId="77777777" w:rsidR="00E312C3" w:rsidRDefault="00E312C3" w:rsidP="00EA259F">
            <w:pPr>
              <w:rPr>
                <w:sz w:val="24"/>
              </w:rPr>
            </w:pPr>
          </w:p>
          <w:p w14:paraId="1743F750" w14:textId="77777777" w:rsidR="00E312C3" w:rsidRDefault="00E312C3" w:rsidP="00EA259F">
            <w:pPr>
              <w:rPr>
                <w:sz w:val="24"/>
              </w:rPr>
            </w:pPr>
          </w:p>
          <w:p w14:paraId="57EE7EEF" w14:textId="77777777" w:rsidR="00E312C3" w:rsidRDefault="00E312C3" w:rsidP="00EA259F">
            <w:pPr>
              <w:rPr>
                <w:sz w:val="24"/>
              </w:rPr>
            </w:pPr>
          </w:p>
          <w:p w14:paraId="54E3D517" w14:textId="77777777" w:rsidR="00E312C3" w:rsidRDefault="00E312C3" w:rsidP="00EA259F">
            <w:pPr>
              <w:rPr>
                <w:sz w:val="24"/>
              </w:rPr>
            </w:pPr>
          </w:p>
          <w:p w14:paraId="259878BB" w14:textId="77777777" w:rsidR="00E312C3" w:rsidRDefault="00E312C3" w:rsidP="00EA259F">
            <w:pPr>
              <w:rPr>
                <w:sz w:val="24"/>
              </w:rPr>
            </w:pPr>
          </w:p>
          <w:p w14:paraId="21D43902" w14:textId="77777777" w:rsidR="00E312C3" w:rsidRDefault="00E312C3" w:rsidP="00EA259F">
            <w:pPr>
              <w:rPr>
                <w:sz w:val="24"/>
              </w:rPr>
            </w:pPr>
          </w:p>
          <w:p w14:paraId="244C3D7E" w14:textId="77777777" w:rsidR="00E312C3" w:rsidRDefault="00E312C3" w:rsidP="00EA259F">
            <w:pPr>
              <w:rPr>
                <w:sz w:val="24"/>
              </w:rPr>
            </w:pPr>
          </w:p>
          <w:p w14:paraId="739217E6" w14:textId="77777777" w:rsidR="00E312C3" w:rsidRDefault="00E312C3" w:rsidP="00EA259F">
            <w:pPr>
              <w:rPr>
                <w:sz w:val="24"/>
              </w:rPr>
            </w:pPr>
          </w:p>
          <w:p w14:paraId="47FDB704" w14:textId="77777777" w:rsidR="00E312C3" w:rsidRDefault="00E312C3" w:rsidP="00EA259F">
            <w:pPr>
              <w:rPr>
                <w:sz w:val="24"/>
              </w:rPr>
            </w:pPr>
          </w:p>
          <w:p w14:paraId="5017057E" w14:textId="77777777" w:rsidR="00E312C3" w:rsidRDefault="00E312C3" w:rsidP="00EA259F">
            <w:pPr>
              <w:rPr>
                <w:sz w:val="24"/>
              </w:rPr>
            </w:pPr>
          </w:p>
          <w:p w14:paraId="468A7C35" w14:textId="77777777" w:rsidR="00E312C3" w:rsidRDefault="00E312C3" w:rsidP="00EA259F">
            <w:pPr>
              <w:rPr>
                <w:sz w:val="24"/>
              </w:rPr>
            </w:pPr>
          </w:p>
          <w:p w14:paraId="2D4976E8" w14:textId="77777777" w:rsidR="00E312C3" w:rsidRDefault="00E312C3" w:rsidP="00EA259F">
            <w:pPr>
              <w:rPr>
                <w:sz w:val="24"/>
              </w:rPr>
            </w:pPr>
          </w:p>
          <w:p w14:paraId="18272B83" w14:textId="77777777" w:rsidR="00754C20" w:rsidRDefault="00754C20" w:rsidP="00EA259F">
            <w:pPr>
              <w:rPr>
                <w:sz w:val="24"/>
              </w:rPr>
            </w:pPr>
          </w:p>
          <w:p w14:paraId="3936BE7C" w14:textId="77777777" w:rsidR="00754C20" w:rsidRDefault="00754C20" w:rsidP="00EA259F">
            <w:pPr>
              <w:rPr>
                <w:sz w:val="24"/>
              </w:rPr>
            </w:pPr>
          </w:p>
          <w:p w14:paraId="0092B76D" w14:textId="77777777" w:rsidR="008E12EE" w:rsidRDefault="008E12EE" w:rsidP="00EA259F">
            <w:pPr>
              <w:rPr>
                <w:sz w:val="24"/>
              </w:rPr>
            </w:pPr>
          </w:p>
          <w:p w14:paraId="1252922A" w14:textId="77777777" w:rsidR="008E12EE" w:rsidRDefault="008E12EE" w:rsidP="00EA259F">
            <w:pPr>
              <w:rPr>
                <w:sz w:val="24"/>
              </w:rPr>
            </w:pPr>
          </w:p>
          <w:p w14:paraId="093DF797" w14:textId="77777777" w:rsidR="008E12EE" w:rsidRPr="0008086F" w:rsidRDefault="008E12EE" w:rsidP="00EA259F">
            <w:pPr>
              <w:rPr>
                <w:sz w:val="24"/>
              </w:rPr>
            </w:pPr>
          </w:p>
          <w:p w14:paraId="1A92B211" w14:textId="4BB336B3" w:rsidR="000904C2" w:rsidRDefault="000904C2" w:rsidP="000904C2">
            <w:pPr>
              <w:pStyle w:val="Heading3"/>
              <w:rPr>
                <w:sz w:val="48"/>
                <w:szCs w:val="48"/>
              </w:rPr>
            </w:pPr>
            <w:r>
              <w:rPr>
                <w:sz w:val="48"/>
                <w:szCs w:val="48"/>
              </w:rPr>
              <w:lastRenderedPageBreak/>
              <w:t>Conclusion</w:t>
            </w:r>
          </w:p>
          <w:p w14:paraId="639C24DD" w14:textId="584CBF9D" w:rsidR="000904C2" w:rsidRPr="000904C2" w:rsidRDefault="00A84962" w:rsidP="000904C2">
            <w:pPr>
              <w:rPr>
                <w:sz w:val="24"/>
              </w:rPr>
            </w:pPr>
            <w:r>
              <w:rPr>
                <w:sz w:val="24"/>
              </w:rPr>
              <w:t>Part 1 of the Contract Monthly Claim System</w:t>
            </w:r>
            <w:r w:rsidR="00A703CC">
              <w:rPr>
                <w:sz w:val="24"/>
              </w:rPr>
              <w:t xml:space="preserve"> (CMCS) shows the foundation of a structured, paperless claim </w:t>
            </w:r>
            <w:r w:rsidR="001F4B51">
              <w:rPr>
                <w:sz w:val="24"/>
              </w:rPr>
              <w:t xml:space="preserve">process for contact lecturers. </w:t>
            </w:r>
            <w:r w:rsidR="00374A9D">
              <w:rPr>
                <w:sz w:val="24"/>
              </w:rPr>
              <w:t xml:space="preserve">This report has </w:t>
            </w:r>
            <w:r w:rsidR="00944FE2">
              <w:rPr>
                <w:sz w:val="24"/>
              </w:rPr>
              <w:t>shown</w:t>
            </w:r>
            <w:r w:rsidR="00374A9D">
              <w:rPr>
                <w:sz w:val="24"/>
              </w:rPr>
              <w:t xml:space="preserve"> a clear problem statement, objectives</w:t>
            </w:r>
            <w:r w:rsidR="001501B5">
              <w:rPr>
                <w:sz w:val="24"/>
              </w:rPr>
              <w:t xml:space="preserve"> and system </w:t>
            </w:r>
            <w:r w:rsidR="007B7181">
              <w:rPr>
                <w:sz w:val="24"/>
              </w:rPr>
              <w:t xml:space="preserve">documentation which is followed by a project plan </w:t>
            </w:r>
            <w:r w:rsidR="00E65EE6">
              <w:rPr>
                <w:sz w:val="24"/>
              </w:rPr>
              <w:t>which outlines the tasks, dependencies, methodology</w:t>
            </w:r>
            <w:r w:rsidR="006F3BAB">
              <w:rPr>
                <w:sz w:val="24"/>
              </w:rPr>
              <w:t>, resources and risks. A UML class diagram</w:t>
            </w:r>
            <w:r w:rsidR="00944FE2">
              <w:rPr>
                <w:sz w:val="24"/>
              </w:rPr>
              <w:t xml:space="preserve"> and database design which illustrates the underlying </w:t>
            </w:r>
            <w:r w:rsidR="002047E7">
              <w:rPr>
                <w:sz w:val="24"/>
              </w:rPr>
              <w:t>data requirements</w:t>
            </w:r>
            <w:r w:rsidR="0031049E">
              <w:rPr>
                <w:sz w:val="24"/>
              </w:rPr>
              <w:t xml:space="preserve"> while the GUI prototype showcased</w:t>
            </w:r>
            <w:r w:rsidR="001E5CF4">
              <w:rPr>
                <w:sz w:val="24"/>
              </w:rPr>
              <w:t xml:space="preserve"> how lecturers and managers will interact with the system </w:t>
            </w:r>
            <w:r w:rsidR="008C74A9">
              <w:rPr>
                <w:sz w:val="24"/>
              </w:rPr>
              <w:t>through dashboards, submission forms and approval screens.</w:t>
            </w:r>
            <w:r w:rsidR="00070C49">
              <w:rPr>
                <w:sz w:val="24"/>
              </w:rPr>
              <w:t xml:space="preserve"> Wireframes</w:t>
            </w:r>
            <w:r w:rsidR="00732AF1">
              <w:rPr>
                <w:sz w:val="24"/>
              </w:rPr>
              <w:t xml:space="preserve">, screenshots and design justifications </w:t>
            </w:r>
            <w:r w:rsidR="00856AC0">
              <w:rPr>
                <w:sz w:val="24"/>
              </w:rPr>
              <w:t xml:space="preserve">that the </w:t>
            </w:r>
            <w:r w:rsidR="00776372">
              <w:rPr>
                <w:sz w:val="24"/>
              </w:rPr>
              <w:t xml:space="preserve">interface </w:t>
            </w:r>
            <w:r w:rsidR="00E209D6">
              <w:rPr>
                <w:sz w:val="24"/>
              </w:rPr>
              <w:t xml:space="preserve">is developed with </w:t>
            </w:r>
            <w:r w:rsidR="003E7432">
              <w:rPr>
                <w:sz w:val="24"/>
              </w:rPr>
              <w:t>usability, consistency and acces</w:t>
            </w:r>
            <w:r w:rsidR="004B448C">
              <w:rPr>
                <w:sz w:val="24"/>
              </w:rPr>
              <w:t>sibility</w:t>
            </w:r>
            <w:r w:rsidR="00CC7453">
              <w:rPr>
                <w:sz w:val="24"/>
              </w:rPr>
              <w:t xml:space="preserve"> in mind.</w:t>
            </w:r>
            <w:r w:rsidR="000734E2">
              <w:rPr>
                <w:sz w:val="24"/>
              </w:rPr>
              <w:t xml:space="preserve"> Assumptions and constraints</w:t>
            </w:r>
            <w:r w:rsidR="006F2724">
              <w:rPr>
                <w:sz w:val="24"/>
              </w:rPr>
              <w:t xml:space="preserve"> were documented to set realistic </w:t>
            </w:r>
            <w:r w:rsidR="0064548A">
              <w:rPr>
                <w:sz w:val="24"/>
              </w:rPr>
              <w:t>expectations,</w:t>
            </w:r>
            <w:r w:rsidR="00E30935">
              <w:rPr>
                <w:sz w:val="24"/>
              </w:rPr>
              <w:t xml:space="preserve"> which ensures</w:t>
            </w:r>
            <w:r w:rsidR="00931B93">
              <w:rPr>
                <w:sz w:val="24"/>
              </w:rPr>
              <w:t xml:space="preserve"> that the scope remained</w:t>
            </w:r>
            <w:r w:rsidR="00CD418B">
              <w:rPr>
                <w:sz w:val="24"/>
              </w:rPr>
              <w:t xml:space="preserve"> focused on a GUI-o</w:t>
            </w:r>
            <w:r w:rsidR="00BD772A">
              <w:rPr>
                <w:sz w:val="24"/>
              </w:rPr>
              <w:t xml:space="preserve">nly prototype that meets the </w:t>
            </w:r>
            <w:r w:rsidR="0064548A">
              <w:rPr>
                <w:sz w:val="24"/>
              </w:rPr>
              <w:t>5-week</w:t>
            </w:r>
            <w:r w:rsidR="00BD772A">
              <w:rPr>
                <w:sz w:val="24"/>
              </w:rPr>
              <w:t xml:space="preserve"> timeline</w:t>
            </w:r>
            <w:r w:rsidR="008F0C68">
              <w:rPr>
                <w:sz w:val="24"/>
              </w:rPr>
              <w:t>. These deliverables form a robust foundation</w:t>
            </w:r>
            <w:r w:rsidR="0064548A">
              <w:rPr>
                <w:sz w:val="24"/>
              </w:rPr>
              <w:t xml:space="preserve"> for future development.</w:t>
            </w:r>
            <w:r w:rsidR="00817092">
              <w:rPr>
                <w:sz w:val="24"/>
              </w:rPr>
              <w:t xml:space="preserve"> In the later phases this system can be extended</w:t>
            </w:r>
            <w:r w:rsidR="00200F98">
              <w:rPr>
                <w:sz w:val="24"/>
              </w:rPr>
              <w:t xml:space="preserve"> and have a fully functional back end, database integration and live </w:t>
            </w:r>
            <w:r w:rsidR="00094ADC">
              <w:rPr>
                <w:sz w:val="24"/>
              </w:rPr>
              <w:t xml:space="preserve">approval workflows. Once this stage is completed </w:t>
            </w:r>
            <w:r w:rsidR="009D098E">
              <w:rPr>
                <w:sz w:val="24"/>
              </w:rPr>
              <w:t>the team will be able to establish groundwork for a scalable and reliable system that can eventually suppo</w:t>
            </w:r>
            <w:r w:rsidR="00A30641">
              <w:rPr>
                <w:sz w:val="24"/>
              </w:rPr>
              <w:t>rt institutional claim processing at a production level</w:t>
            </w:r>
            <w:r w:rsidR="00D539D1">
              <w:rPr>
                <w:sz w:val="24"/>
              </w:rPr>
              <w:t>.</w:t>
            </w:r>
          </w:p>
          <w:p w14:paraId="301F1613" w14:textId="3A394B04" w:rsidR="00D958F1" w:rsidRPr="00D958F1" w:rsidRDefault="00D958F1" w:rsidP="00C82348">
            <w:pPr>
              <w:rPr>
                <w:b/>
                <w:bCs/>
                <w:sz w:val="40"/>
                <w:szCs w:val="40"/>
              </w:rPr>
            </w:pPr>
          </w:p>
          <w:p w14:paraId="594FA84C" w14:textId="77777777" w:rsidR="00563DA4" w:rsidRPr="00563DA4" w:rsidRDefault="00563DA4" w:rsidP="00563DA4">
            <w:pPr>
              <w:rPr>
                <w:sz w:val="24"/>
              </w:rPr>
            </w:pPr>
          </w:p>
          <w:p w14:paraId="0305839C" w14:textId="77777777" w:rsidR="006F3D69" w:rsidRPr="006F3D69" w:rsidRDefault="006F3D69" w:rsidP="00FF2093">
            <w:pPr>
              <w:rPr>
                <w:sz w:val="24"/>
              </w:rPr>
            </w:pPr>
          </w:p>
          <w:p w14:paraId="3734BBB9" w14:textId="77777777" w:rsidR="00FF2093" w:rsidRPr="00720D68" w:rsidRDefault="00FF2093" w:rsidP="00FF2093">
            <w:pPr>
              <w:rPr>
                <w:sz w:val="24"/>
              </w:rPr>
            </w:pPr>
          </w:p>
          <w:p w14:paraId="1B9D543F" w14:textId="77777777" w:rsidR="00720D68" w:rsidRPr="007B1739" w:rsidRDefault="00720D68" w:rsidP="007B1739">
            <w:pPr>
              <w:rPr>
                <w:b/>
                <w:bCs/>
                <w:sz w:val="24"/>
              </w:rPr>
            </w:pPr>
          </w:p>
          <w:p w14:paraId="6A4A62BA" w14:textId="2B0EB460" w:rsidR="007B1739" w:rsidRDefault="007B1739" w:rsidP="00DE4BA1">
            <w:pPr>
              <w:rPr>
                <w:b/>
                <w:bCs/>
                <w:sz w:val="24"/>
              </w:rPr>
            </w:pPr>
          </w:p>
          <w:p w14:paraId="1B118F36" w14:textId="125F4B9B" w:rsidR="007B1739" w:rsidRDefault="007B1739" w:rsidP="00DE4BA1">
            <w:pPr>
              <w:rPr>
                <w:b/>
                <w:bCs/>
                <w:sz w:val="24"/>
              </w:rPr>
            </w:pPr>
          </w:p>
          <w:p w14:paraId="433D480C" w14:textId="3536CCE5" w:rsidR="007B1739" w:rsidRDefault="007B1739" w:rsidP="00DE4BA1">
            <w:pPr>
              <w:rPr>
                <w:b/>
                <w:bCs/>
                <w:sz w:val="24"/>
              </w:rPr>
            </w:pPr>
          </w:p>
          <w:p w14:paraId="3E801071" w14:textId="4420B118" w:rsidR="007B1739" w:rsidRPr="007B1739" w:rsidRDefault="007B1739" w:rsidP="00DE4BA1">
            <w:pPr>
              <w:rPr>
                <w:b/>
                <w:bCs/>
                <w:sz w:val="24"/>
              </w:rPr>
            </w:pPr>
          </w:p>
        </w:tc>
        <w:tc>
          <w:tcPr>
            <w:tcW w:w="421" w:type="dxa"/>
            <w:shd w:val="clear" w:color="auto" w:fill="EDF0F4" w:themeFill="accent3"/>
          </w:tcPr>
          <w:p w14:paraId="52039F8F" w14:textId="77777777" w:rsidR="001205A1" w:rsidRPr="003A798E" w:rsidRDefault="001205A1"/>
        </w:tc>
      </w:tr>
      <w:tr w:rsidR="001205A1" w:rsidRPr="003A798E" w14:paraId="7E04F703" w14:textId="77777777" w:rsidTr="00A059BA">
        <w:trPr>
          <w:trHeight w:val="8730"/>
        </w:trPr>
        <w:tc>
          <w:tcPr>
            <w:tcW w:w="421" w:type="dxa"/>
            <w:shd w:val="clear" w:color="auto" w:fill="EDF0F4" w:themeFill="accent3"/>
          </w:tcPr>
          <w:p w14:paraId="40D6885F" w14:textId="77777777" w:rsidR="00A81248" w:rsidRPr="003A798E" w:rsidRDefault="00A81248"/>
        </w:tc>
        <w:tc>
          <w:tcPr>
            <w:tcW w:w="4912" w:type="dxa"/>
            <w:shd w:val="clear" w:color="auto" w:fill="EDF0F4" w:themeFill="accent3"/>
          </w:tcPr>
          <w:p w14:paraId="569CAD7A" w14:textId="741FD51D" w:rsidR="001205A1" w:rsidRPr="003A798E" w:rsidRDefault="001205A1" w:rsidP="001F4F67"/>
        </w:tc>
        <w:tc>
          <w:tcPr>
            <w:tcW w:w="4912" w:type="dxa"/>
            <w:shd w:val="clear" w:color="auto" w:fill="EDF0F4" w:themeFill="accent3"/>
          </w:tcPr>
          <w:p w14:paraId="53B8153C" w14:textId="6B9E4030" w:rsidR="00A81248" w:rsidRPr="003A798E" w:rsidRDefault="00A81248" w:rsidP="00A24793">
            <w:pPr>
              <w:jc w:val="right"/>
            </w:pPr>
          </w:p>
        </w:tc>
        <w:tc>
          <w:tcPr>
            <w:tcW w:w="421" w:type="dxa"/>
            <w:shd w:val="clear" w:color="auto" w:fill="EDF0F4" w:themeFill="accent3"/>
          </w:tcPr>
          <w:p w14:paraId="5813788F" w14:textId="77777777" w:rsidR="00A81248" w:rsidRPr="003A798E" w:rsidRDefault="00A81248"/>
        </w:tc>
      </w:tr>
    </w:tbl>
    <w:p w14:paraId="1F8531F7" w14:textId="77777777" w:rsidR="00C213D9" w:rsidRDefault="00C213D9" w:rsidP="00C213D9"/>
    <w:p w14:paraId="53DA9E95" w14:textId="77777777" w:rsidR="00C213D9" w:rsidRDefault="00C213D9" w:rsidP="00C213D9">
      <w:pPr>
        <w:sectPr w:rsidR="00C213D9" w:rsidSect="00286C35">
          <w:pgSz w:w="12240" w:h="15840" w:code="1"/>
          <w:pgMar w:top="720" w:right="720" w:bottom="0" w:left="720" w:header="709" w:footer="432" w:gutter="0"/>
          <w:cols w:space="708"/>
          <w:titlePg/>
          <w:docGrid w:linePitch="360"/>
        </w:sectPr>
      </w:pPr>
    </w:p>
    <w:p w14:paraId="05028968" w14:textId="77777777" w:rsidR="00A24793" w:rsidRPr="003A798E" w:rsidRDefault="00A24793" w:rsidP="00A24793"/>
    <w:p w14:paraId="49A16698" w14:textId="77777777" w:rsidR="00637665" w:rsidRDefault="00637665"/>
    <w:tbl>
      <w:tblPr>
        <w:tblW w:w="0" w:type="auto"/>
        <w:tblLayout w:type="fixed"/>
        <w:tblCellMar>
          <w:left w:w="0" w:type="dxa"/>
          <w:right w:w="0" w:type="dxa"/>
        </w:tblCellMar>
        <w:tblLook w:val="0600" w:firstRow="0" w:lastRow="0" w:firstColumn="0" w:lastColumn="0" w:noHBand="1" w:noVBand="1"/>
      </w:tblPr>
      <w:tblGrid>
        <w:gridCol w:w="5395"/>
        <w:gridCol w:w="5395"/>
      </w:tblGrid>
      <w:tr w:rsidR="00637665" w14:paraId="34685F62" w14:textId="77777777" w:rsidTr="00967C35">
        <w:tc>
          <w:tcPr>
            <w:tcW w:w="5395" w:type="dxa"/>
          </w:tcPr>
          <w:p w14:paraId="4FE9C47D" w14:textId="5AAD2A3C" w:rsidR="00637665" w:rsidRPr="001205A1" w:rsidRDefault="00637665" w:rsidP="00E21B10">
            <w:pPr>
              <w:pStyle w:val="Footer"/>
            </w:pPr>
          </w:p>
        </w:tc>
        <w:tc>
          <w:tcPr>
            <w:tcW w:w="5395" w:type="dxa"/>
          </w:tcPr>
          <w:p w14:paraId="5623BF22" w14:textId="4DCB05EA" w:rsidR="00637665" w:rsidRPr="001205A1" w:rsidRDefault="00637665" w:rsidP="00967C35">
            <w:pPr>
              <w:pStyle w:val="Footer"/>
              <w:jc w:val="right"/>
            </w:pPr>
          </w:p>
        </w:tc>
      </w:tr>
    </w:tbl>
    <w:p w14:paraId="231FF8E3" w14:textId="77777777" w:rsidR="00154224" w:rsidRDefault="00154224"/>
    <w:p w14:paraId="1C9BDE7B" w14:textId="77777777" w:rsidR="00637665" w:rsidRDefault="00637665">
      <w:pPr>
        <w:sectPr w:rsidR="00637665" w:rsidSect="00286C35">
          <w:pgSz w:w="12240" w:h="15840" w:code="1"/>
          <w:pgMar w:top="720" w:right="720" w:bottom="0" w:left="720" w:header="709" w:footer="432" w:gutter="0"/>
          <w:cols w:space="708"/>
          <w:titlePg/>
          <w:docGrid w:linePitch="360"/>
        </w:sectPr>
      </w:pPr>
    </w:p>
    <w:p w14:paraId="363410BA" w14:textId="77777777" w:rsidR="00A81248" w:rsidRPr="003A798E" w:rsidRDefault="00A81248"/>
    <w:sectPr w:rsidR="00A81248" w:rsidRPr="003A798E"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E2369" w14:textId="77777777" w:rsidR="001E4F76" w:rsidRDefault="001E4F76" w:rsidP="001205A1">
      <w:r>
        <w:separator/>
      </w:r>
    </w:p>
  </w:endnote>
  <w:endnote w:type="continuationSeparator" w:id="0">
    <w:p w14:paraId="60D38C90" w14:textId="77777777" w:rsidR="001E4F76" w:rsidRDefault="001E4F7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ED6B6" w14:textId="77777777" w:rsidR="001E4F76" w:rsidRDefault="001E4F76" w:rsidP="001205A1">
      <w:r>
        <w:separator/>
      </w:r>
    </w:p>
  </w:footnote>
  <w:footnote w:type="continuationSeparator" w:id="0">
    <w:p w14:paraId="4AA00882" w14:textId="77777777" w:rsidR="001E4F76" w:rsidRDefault="001E4F7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122"/>
    <w:multiLevelType w:val="hybridMultilevel"/>
    <w:tmpl w:val="962A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139B8"/>
    <w:multiLevelType w:val="multilevel"/>
    <w:tmpl w:val="F78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F22E4"/>
    <w:multiLevelType w:val="hybridMultilevel"/>
    <w:tmpl w:val="6FAED508"/>
    <w:lvl w:ilvl="0" w:tplc="4426F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82EBA"/>
    <w:multiLevelType w:val="multilevel"/>
    <w:tmpl w:val="C77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E0C0F"/>
    <w:multiLevelType w:val="hybridMultilevel"/>
    <w:tmpl w:val="0860A296"/>
    <w:lvl w:ilvl="0" w:tplc="8E2CAB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6" w15:restartNumberingAfterBreak="0">
    <w:nsid w:val="3A853005"/>
    <w:multiLevelType w:val="hybridMultilevel"/>
    <w:tmpl w:val="0C64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77878"/>
    <w:multiLevelType w:val="multilevel"/>
    <w:tmpl w:val="B64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03348"/>
    <w:multiLevelType w:val="hybridMultilevel"/>
    <w:tmpl w:val="B154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67565"/>
    <w:multiLevelType w:val="multilevel"/>
    <w:tmpl w:val="F92C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93689"/>
    <w:multiLevelType w:val="multilevel"/>
    <w:tmpl w:val="CAB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12" w15:restartNumberingAfterBreak="0">
    <w:nsid w:val="7F1D3E79"/>
    <w:multiLevelType w:val="hybridMultilevel"/>
    <w:tmpl w:val="6DE09712"/>
    <w:lvl w:ilvl="0" w:tplc="207A3082">
      <w:start w:val="1"/>
      <w:numFmt w:val="decimal"/>
      <w:lvlText w:val="%1."/>
      <w:lvlJc w:val="left"/>
      <w:pPr>
        <w:ind w:left="795" w:hanging="435"/>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999315">
    <w:abstractNumId w:val="11"/>
  </w:num>
  <w:num w:numId="2" w16cid:durableId="140509797">
    <w:abstractNumId w:val="5"/>
  </w:num>
  <w:num w:numId="3" w16cid:durableId="427626708">
    <w:abstractNumId w:val="1"/>
  </w:num>
  <w:num w:numId="4" w16cid:durableId="2135365007">
    <w:abstractNumId w:val="9"/>
  </w:num>
  <w:num w:numId="5" w16cid:durableId="1543979079">
    <w:abstractNumId w:val="7"/>
  </w:num>
  <w:num w:numId="6" w16cid:durableId="1161392504">
    <w:abstractNumId w:val="3"/>
  </w:num>
  <w:num w:numId="7" w16cid:durableId="828911948">
    <w:abstractNumId w:val="10"/>
  </w:num>
  <w:num w:numId="8" w16cid:durableId="1005133190">
    <w:abstractNumId w:val="0"/>
  </w:num>
  <w:num w:numId="9" w16cid:durableId="1290434331">
    <w:abstractNumId w:val="6"/>
  </w:num>
  <w:num w:numId="10" w16cid:durableId="1345478973">
    <w:abstractNumId w:val="2"/>
  </w:num>
  <w:num w:numId="11" w16cid:durableId="1683120721">
    <w:abstractNumId w:val="12"/>
  </w:num>
  <w:num w:numId="12" w16cid:durableId="496729935">
    <w:abstractNumId w:val="8"/>
  </w:num>
  <w:num w:numId="13" w16cid:durableId="1288123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A1"/>
    <w:rsid w:val="00030711"/>
    <w:rsid w:val="00070C49"/>
    <w:rsid w:val="000734E2"/>
    <w:rsid w:val="0008086F"/>
    <w:rsid w:val="000904C2"/>
    <w:rsid w:val="00094ADC"/>
    <w:rsid w:val="000A2A69"/>
    <w:rsid w:val="000B0D5E"/>
    <w:rsid w:val="000C1994"/>
    <w:rsid w:val="000C4ED1"/>
    <w:rsid w:val="000F6DB2"/>
    <w:rsid w:val="001205A1"/>
    <w:rsid w:val="00142538"/>
    <w:rsid w:val="001501B5"/>
    <w:rsid w:val="00154224"/>
    <w:rsid w:val="00194200"/>
    <w:rsid w:val="001C410D"/>
    <w:rsid w:val="001E4F76"/>
    <w:rsid w:val="001E5CF4"/>
    <w:rsid w:val="001F4B51"/>
    <w:rsid w:val="001F4F67"/>
    <w:rsid w:val="00200F98"/>
    <w:rsid w:val="002047E7"/>
    <w:rsid w:val="0020568F"/>
    <w:rsid w:val="002404EA"/>
    <w:rsid w:val="00276E57"/>
    <w:rsid w:val="00286C35"/>
    <w:rsid w:val="002877E8"/>
    <w:rsid w:val="002C6F5C"/>
    <w:rsid w:val="002E7C4E"/>
    <w:rsid w:val="0031049E"/>
    <w:rsid w:val="0031055C"/>
    <w:rsid w:val="00312DE7"/>
    <w:rsid w:val="003159FB"/>
    <w:rsid w:val="00347FB1"/>
    <w:rsid w:val="00371EE1"/>
    <w:rsid w:val="00374A9D"/>
    <w:rsid w:val="003767CC"/>
    <w:rsid w:val="0039287F"/>
    <w:rsid w:val="003A798E"/>
    <w:rsid w:val="003C19D6"/>
    <w:rsid w:val="003D555B"/>
    <w:rsid w:val="003D6F4B"/>
    <w:rsid w:val="003E7432"/>
    <w:rsid w:val="00425A99"/>
    <w:rsid w:val="00441E1B"/>
    <w:rsid w:val="00452EC6"/>
    <w:rsid w:val="004B448C"/>
    <w:rsid w:val="004F1394"/>
    <w:rsid w:val="00517B1F"/>
    <w:rsid w:val="00563DA4"/>
    <w:rsid w:val="00576790"/>
    <w:rsid w:val="005B1A58"/>
    <w:rsid w:val="005E10C4"/>
    <w:rsid w:val="005E6B25"/>
    <w:rsid w:val="005F4F46"/>
    <w:rsid w:val="0060712D"/>
    <w:rsid w:val="00620A55"/>
    <w:rsid w:val="00637665"/>
    <w:rsid w:val="0064548A"/>
    <w:rsid w:val="006463A4"/>
    <w:rsid w:val="006B16AC"/>
    <w:rsid w:val="006B6B58"/>
    <w:rsid w:val="006C60E6"/>
    <w:rsid w:val="006D4876"/>
    <w:rsid w:val="006F2724"/>
    <w:rsid w:val="006F3BAB"/>
    <w:rsid w:val="006F3D69"/>
    <w:rsid w:val="006F508F"/>
    <w:rsid w:val="00713E3A"/>
    <w:rsid w:val="00720D68"/>
    <w:rsid w:val="00732AF1"/>
    <w:rsid w:val="00754C20"/>
    <w:rsid w:val="00760114"/>
    <w:rsid w:val="00770B8E"/>
    <w:rsid w:val="007754F9"/>
    <w:rsid w:val="00776372"/>
    <w:rsid w:val="007A1278"/>
    <w:rsid w:val="007B0740"/>
    <w:rsid w:val="007B1739"/>
    <w:rsid w:val="007B7181"/>
    <w:rsid w:val="007C1BAB"/>
    <w:rsid w:val="00817092"/>
    <w:rsid w:val="00821C9B"/>
    <w:rsid w:val="00842782"/>
    <w:rsid w:val="008453E9"/>
    <w:rsid w:val="00856AC0"/>
    <w:rsid w:val="008648F6"/>
    <w:rsid w:val="008C1D07"/>
    <w:rsid w:val="008C74A9"/>
    <w:rsid w:val="008E12EE"/>
    <w:rsid w:val="008F0C68"/>
    <w:rsid w:val="0092297B"/>
    <w:rsid w:val="00931B93"/>
    <w:rsid w:val="00944FE2"/>
    <w:rsid w:val="00947D0A"/>
    <w:rsid w:val="00957EA6"/>
    <w:rsid w:val="00967C35"/>
    <w:rsid w:val="009B6A8C"/>
    <w:rsid w:val="009B7A51"/>
    <w:rsid w:val="009C6907"/>
    <w:rsid w:val="009D098E"/>
    <w:rsid w:val="00A059BA"/>
    <w:rsid w:val="00A15CF7"/>
    <w:rsid w:val="00A24793"/>
    <w:rsid w:val="00A30641"/>
    <w:rsid w:val="00A703CC"/>
    <w:rsid w:val="00A80B37"/>
    <w:rsid w:val="00A81248"/>
    <w:rsid w:val="00A84962"/>
    <w:rsid w:val="00A876C4"/>
    <w:rsid w:val="00A95A60"/>
    <w:rsid w:val="00AC09DE"/>
    <w:rsid w:val="00AC426A"/>
    <w:rsid w:val="00AF2A4E"/>
    <w:rsid w:val="00B17D37"/>
    <w:rsid w:val="00B52405"/>
    <w:rsid w:val="00B703E9"/>
    <w:rsid w:val="00B92D70"/>
    <w:rsid w:val="00BA656C"/>
    <w:rsid w:val="00BB71F5"/>
    <w:rsid w:val="00BD772A"/>
    <w:rsid w:val="00BE2BE4"/>
    <w:rsid w:val="00C213D9"/>
    <w:rsid w:val="00C23487"/>
    <w:rsid w:val="00C639A7"/>
    <w:rsid w:val="00C66528"/>
    <w:rsid w:val="00C74716"/>
    <w:rsid w:val="00C82348"/>
    <w:rsid w:val="00C915F0"/>
    <w:rsid w:val="00CA2D2A"/>
    <w:rsid w:val="00CC7453"/>
    <w:rsid w:val="00CD418B"/>
    <w:rsid w:val="00CD7C29"/>
    <w:rsid w:val="00CF4DDF"/>
    <w:rsid w:val="00D22573"/>
    <w:rsid w:val="00D26C99"/>
    <w:rsid w:val="00D41A8E"/>
    <w:rsid w:val="00D539D1"/>
    <w:rsid w:val="00D958F1"/>
    <w:rsid w:val="00DC1375"/>
    <w:rsid w:val="00DC4661"/>
    <w:rsid w:val="00DD70F9"/>
    <w:rsid w:val="00DE104C"/>
    <w:rsid w:val="00DE4BA1"/>
    <w:rsid w:val="00DE5130"/>
    <w:rsid w:val="00DF1276"/>
    <w:rsid w:val="00E1021B"/>
    <w:rsid w:val="00E209D6"/>
    <w:rsid w:val="00E236FE"/>
    <w:rsid w:val="00E30935"/>
    <w:rsid w:val="00E312C3"/>
    <w:rsid w:val="00E65EE6"/>
    <w:rsid w:val="00E97C7C"/>
    <w:rsid w:val="00EA259F"/>
    <w:rsid w:val="00EA4247"/>
    <w:rsid w:val="00F02A08"/>
    <w:rsid w:val="00F6789F"/>
    <w:rsid w:val="00F73FED"/>
    <w:rsid w:val="00F76595"/>
    <w:rsid w:val="00F77688"/>
    <w:rsid w:val="00FB65B8"/>
    <w:rsid w:val="00FC49AE"/>
    <w:rsid w:val="00FD2FC3"/>
    <w:rsid w:val="00FE5B96"/>
    <w:rsid w:val="00FF209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AA030"/>
  <w15:chartTrackingRefBased/>
  <w15:docId w15:val="{462C47DA-C7A0-4B86-9A26-14B6CE04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rsid w:val="007B1739"/>
    <w:rPr>
      <w:rFonts w:ascii="Times New Roman" w:hAnsi="Times New Roman" w:cs="Times New Roman"/>
      <w:sz w:val="24"/>
    </w:rPr>
  </w:style>
  <w:style w:type="paragraph" w:styleId="ListParagraph">
    <w:name w:val="List Paragraph"/>
    <w:basedOn w:val="Normal"/>
    <w:uiPriority w:val="34"/>
    <w:semiHidden/>
    <w:qFormat/>
    <w:rsid w:val="006B1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boh\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3.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Template>
  <TotalTime>0</TotalTime>
  <Pages>20</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selematsela</dc:creator>
  <cp:keywords/>
  <dc:description/>
  <cp:lastModifiedBy>lebohang selematsela</cp:lastModifiedBy>
  <cp:revision>2</cp:revision>
  <dcterms:created xsi:type="dcterms:W3CDTF">2025-09-16T23:50:00Z</dcterms:created>
  <dcterms:modified xsi:type="dcterms:W3CDTF">2025-09-16T23:50:00Z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